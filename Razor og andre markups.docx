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C0" w:rsidRDefault="009A792C">
      <w:r>
        <w:t>ASP</w:t>
      </w:r>
      <w:proofErr w:type="gramStart"/>
      <w:r>
        <w:t>.NET</w:t>
      </w:r>
      <w:proofErr w:type="gramEnd"/>
      <w:r>
        <w:t xml:space="preserve"> MVC anvender hvad Microsoft kalder </w:t>
      </w:r>
      <w:proofErr w:type="spellStart"/>
      <w:r>
        <w:t>Razor</w:t>
      </w:r>
      <w:proofErr w:type="spellEnd"/>
      <w:r>
        <w:t xml:space="preserve"> til </w:t>
      </w:r>
      <w:proofErr w:type="spellStart"/>
      <w:r w:rsidR="00FA02E2">
        <w:t>markup</w:t>
      </w:r>
      <w:proofErr w:type="spellEnd"/>
      <w:r w:rsidR="00FA02E2">
        <w:t xml:space="preserve"> af html-siden. </w:t>
      </w:r>
      <w:proofErr w:type="spellStart"/>
      <w:r w:rsidR="00FA02E2">
        <w:t>Razor</w:t>
      </w:r>
      <w:proofErr w:type="spellEnd"/>
      <w:r w:rsidR="00FA02E2">
        <w:t xml:space="preserve"> kan kendes på, at </w:t>
      </w:r>
      <w:proofErr w:type="spellStart"/>
      <w:r w:rsidR="00FA02E2">
        <w:t>markup</w:t>
      </w:r>
      <w:proofErr w:type="spellEnd"/>
      <w:r w:rsidR="00FA02E2">
        <w:t xml:space="preserve"> indledes med @. </w:t>
      </w:r>
      <w:r w:rsidR="00404C3D" w:rsidRPr="00404C3D">
        <w:t>@model</w:t>
      </w:r>
      <w:r w:rsidR="00404C3D">
        <w:t xml:space="preserve"> </w:t>
      </w:r>
      <w:proofErr w:type="spellStart"/>
      <w:r w:rsidR="00404C3D">
        <w:t>modelNavn</w:t>
      </w:r>
      <w:proofErr w:type="spellEnd"/>
      <w:r w:rsidR="00404C3D">
        <w:t xml:space="preserve"> </w:t>
      </w:r>
      <w:proofErr w:type="gramStart"/>
      <w:r w:rsidR="00404C3D">
        <w:t>fortælle</w:t>
      </w:r>
      <w:proofErr w:type="gramEnd"/>
      <w:r w:rsidR="00404C3D">
        <w:t xml:space="preserve"> hvilken model, der anvendes.</w:t>
      </w:r>
    </w:p>
    <w:p w:rsidR="00404C3D" w:rsidRDefault="00404C3D"/>
    <w:p w:rsidR="00404C3D" w:rsidRDefault="00404C3D"/>
    <w:p w:rsidR="00CA762C" w:rsidRDefault="00CA762C"/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sectPr w:rsidR="00CA762C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lastRenderedPageBreak/>
        <w:t>@{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da-DK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="1"&gt;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tr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th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Kolonne et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th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th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Den anden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th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tr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i = 0; i &lt; 10; i++) {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var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y = i * 2 + 37;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tr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i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y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da-DK"/>
        </w:rPr>
        <w:t>tr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CA762C" w:rsidRDefault="00CA762C" w:rsidP="00CA76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da-DK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da-DK"/>
        </w:rPr>
        <w:t>&gt;</w:t>
      </w:r>
    </w:p>
    <w:p w:rsidR="00CA762C" w:rsidRDefault="00CA762C" w:rsidP="00CA762C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}</w:t>
      </w:r>
    </w:p>
    <w:p w:rsidR="00CA762C" w:rsidRDefault="00CA762C" w:rsidP="00CA762C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CA762C" w:rsidRDefault="00CA762C" w:rsidP="00CA762C">
      <w:r>
        <w:rPr>
          <w:noProof/>
          <w:lang w:eastAsia="da-DK"/>
        </w:rPr>
        <w:lastRenderedPageBreak/>
        <w:drawing>
          <wp:inline distT="0" distB="0" distL="0" distR="0" wp14:anchorId="0C5F34FF" wp14:editId="3B80CA4B">
            <wp:extent cx="1600200" cy="2476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2C" w:rsidRDefault="00CA762C">
      <w:pPr>
        <w:sectPr w:rsidR="00CA762C" w:rsidSect="00CA762C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CA762C" w:rsidRDefault="00CA762C"/>
    <w:p w:rsidR="00CA762C" w:rsidRDefault="00CA762C"/>
    <w:p w:rsidR="00CA762C" w:rsidRDefault="00CA762C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Html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.TextBoxFor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m.Email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"form-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control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})</w:t>
      </w:r>
    </w:p>
    <w:p w:rsidR="00CA762C" w:rsidRDefault="00BD366A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>Genererer en &lt;input type=”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=”form-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”&gt;</w:t>
      </w:r>
    </w:p>
    <w:p w:rsidR="00CA762C" w:rsidRDefault="00CA762C"/>
    <w:p w:rsidR="005D64FF" w:rsidRDefault="005D64FF" w:rsidP="005D6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"Du skal indtaste et nummer"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)]</w:t>
      </w:r>
    </w:p>
    <w:p w:rsidR="005D64FF" w:rsidRDefault="005D64FF" w:rsidP="005D6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>[</w:t>
      </w:r>
      <w:r>
        <w:rPr>
          <w:rFonts w:ascii="Consolas" w:hAnsi="Consolas" w:cs="Consolas"/>
          <w:color w:val="2B91AF"/>
          <w:sz w:val="19"/>
          <w:szCs w:val="19"/>
          <w:lang w:eastAsia="da-DK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"Nummer"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)]</w:t>
      </w:r>
    </w:p>
    <w:p w:rsidR="005D64FF" w:rsidRDefault="005D64FF" w:rsidP="005D64FF"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nummer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197988" w:rsidRDefault="00197988"/>
    <w:p w:rsidR="005D64FF" w:rsidRDefault="005D64FF" w:rsidP="005D64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Html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.TextBoxFor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m.nummer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{@Title=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"kun to cifre"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@min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"37"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, @max=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"99"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})</w:t>
      </w:r>
    </w:p>
    <w:p w:rsidR="00197988" w:rsidRDefault="005D64FF" w:rsidP="005D64FF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da-DK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Html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.ValidationMessageFor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m.nummer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da-DK"/>
        </w:rPr>
        <w:t>text-danger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})</w:t>
      </w:r>
    </w:p>
    <w:p w:rsidR="005D64FF" w:rsidRDefault="005D64FF" w:rsidP="00197988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C52C59" w:rsidRDefault="00C52C59" w:rsidP="00197988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197988" w:rsidRDefault="00197988" w:rsidP="00197988">
      <w:pPr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@Title bruges ved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over, og som fejltekst ved </w:t>
      </w:r>
      <w:r w:rsidR="00C52C59"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valideringsfejl ved f.eks. @pattern, @min og @max. </w:t>
      </w:r>
      <w:proofErr w:type="spellStart"/>
      <w:r w:rsidR="00C52C59">
        <w:rPr>
          <w:rFonts w:ascii="Consolas" w:hAnsi="Consolas" w:cs="Consolas"/>
          <w:color w:val="000000"/>
          <w:sz w:val="19"/>
          <w:szCs w:val="19"/>
          <w:lang w:eastAsia="da-DK"/>
        </w:rPr>
        <w:t>ErrorMessage</w:t>
      </w:r>
      <w:proofErr w:type="spellEnd"/>
      <w:r w:rsidR="00C52C59"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vises, hvis feltet ikke er udfyldt.</w:t>
      </w:r>
    </w:p>
    <w:p w:rsidR="00197988" w:rsidRDefault="00197988" w:rsidP="00197988"/>
    <w:p w:rsidR="00CA762C" w:rsidRDefault="00CA762C"/>
    <w:p w:rsidR="00CA762C" w:rsidRDefault="00CA762C"/>
    <w:p w:rsidR="00404C3D" w:rsidRDefault="00404C3D">
      <w:hyperlink r:id="rId6" w:history="1">
        <w:r w:rsidRPr="00EA7B97">
          <w:rPr>
            <w:rStyle w:val="Hyperlink"/>
          </w:rPr>
          <w:t>https://docs.microsoft.com/en-us/aspnet/web-pages/overview/getting-started/introducing-razor-syntax-c</w:t>
        </w:r>
      </w:hyperlink>
    </w:p>
    <w:p w:rsidR="00404C3D" w:rsidRDefault="00404C3D"/>
    <w:p w:rsidR="00404C3D" w:rsidRDefault="009F7FEB">
      <w:hyperlink r:id="rId7" w:history="1">
        <w:r w:rsidRPr="00EA7B97">
          <w:rPr>
            <w:rStyle w:val="Hyperlink"/>
          </w:rPr>
          <w:t>http://www.tutorialsteacher.com/mvc/implement-validation-in-asp.net-mvc</w:t>
        </w:r>
      </w:hyperlink>
    </w:p>
    <w:p w:rsidR="009F7FEB" w:rsidRDefault="009F7FEB">
      <w:bookmarkStart w:id="0" w:name="_GoBack"/>
      <w:bookmarkEnd w:id="0"/>
    </w:p>
    <w:p w:rsidR="00404C3D" w:rsidRDefault="00404C3D"/>
    <w:sectPr w:rsidR="00404C3D" w:rsidSect="00CA762C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2C"/>
    <w:rsid w:val="00125CDA"/>
    <w:rsid w:val="00197988"/>
    <w:rsid w:val="001C72FA"/>
    <w:rsid w:val="002871EA"/>
    <w:rsid w:val="00404C3D"/>
    <w:rsid w:val="0050358A"/>
    <w:rsid w:val="005D64FF"/>
    <w:rsid w:val="00975AA2"/>
    <w:rsid w:val="009A792C"/>
    <w:rsid w:val="009F7FEB"/>
    <w:rsid w:val="00AB31DC"/>
    <w:rsid w:val="00BD366A"/>
    <w:rsid w:val="00C52C59"/>
    <w:rsid w:val="00CA0D6D"/>
    <w:rsid w:val="00CA762C"/>
    <w:rsid w:val="00F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04C3D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762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762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04C3D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762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762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mvc/implement-validation-in-asp.net-mv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web-pages/overview/getting-started/introducing-razor-syntax-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EBEAE9E.dotm</Template>
  <TotalTime>226</TotalTime>
  <Pages>1</Pages>
  <Words>201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6</cp:revision>
  <dcterms:created xsi:type="dcterms:W3CDTF">2017-03-27T04:52:00Z</dcterms:created>
  <dcterms:modified xsi:type="dcterms:W3CDTF">2017-03-27T09:01:00Z</dcterms:modified>
</cp:coreProperties>
</file>