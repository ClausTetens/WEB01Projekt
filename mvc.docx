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1E" w:rsidRDefault="00EA2088" w:rsidP="00107F12">
      <w:r>
        <w:fldChar w:fldCharType="begin"/>
      </w:r>
      <w:r>
        <w:instrText xml:space="preserve"> HYPERLINK "https://msdn.microsoft.com/en-us/library/dd381412%28v=vs.108%29.aspx" </w:instrText>
      </w:r>
      <w:r>
        <w:fldChar w:fldCharType="separate"/>
      </w:r>
      <w:r w:rsidR="0068080D" w:rsidRPr="00EA7B97">
        <w:rPr>
          <w:rStyle w:val="Hyperlink"/>
        </w:rPr>
        <w:t>https://msdn.microsoft.com/en-us/library/dd381412%28v=vs.108%29.aspx</w:t>
      </w:r>
      <w:r>
        <w:rPr>
          <w:rStyle w:val="Hyperlink"/>
        </w:rPr>
        <w:fldChar w:fldCharType="end"/>
      </w:r>
      <w:r w:rsidR="0068080D">
        <w:t xml:space="preserve"> </w:t>
      </w:r>
    </w:p>
    <w:p w:rsidR="0068080D" w:rsidRDefault="0068080D" w:rsidP="00107F12">
      <w:r>
        <w:t>MVC og TDD forklaret</w:t>
      </w:r>
      <w:r w:rsidR="00AB321E">
        <w:t xml:space="preserve"> + MVC&lt;--&gt;Forms</w:t>
      </w:r>
    </w:p>
    <w:p w:rsidR="0068080D" w:rsidRDefault="0068080D" w:rsidP="00107F12"/>
    <w:p w:rsidR="00AB321E" w:rsidRDefault="00AB321E" w:rsidP="00107F12"/>
    <w:p w:rsidR="00AB321E" w:rsidRDefault="00AB321E" w:rsidP="00107F12"/>
    <w:p w:rsidR="003A6C73" w:rsidRDefault="003A6C73" w:rsidP="00107F12">
      <w:r w:rsidRPr="003A6C73">
        <w:t>http://www.tutorialsteacher.com/mvc/html-helpers</w:t>
      </w:r>
    </w:p>
    <w:p w:rsidR="003A6C73" w:rsidRDefault="003A6C73" w:rsidP="00107F12"/>
    <w:p w:rsidR="00107F12" w:rsidRDefault="00107F12" w:rsidP="00107F12">
      <w:r>
        <w:t>http://stackoverflow.com/questions/8356506/how-to-write-html-beginform-in-razor</w:t>
      </w:r>
    </w:p>
    <w:p w:rsidR="00107F12" w:rsidRDefault="00107F12" w:rsidP="00107F12">
      <w:r>
        <w:t>https://docs.microsoft.com/en-us/aspnet/mvc/overview/getting-started/introduction/accessing-your-models-data-from-a-controller</w:t>
      </w:r>
    </w:p>
    <w:p w:rsidR="00107F12" w:rsidRDefault="00107F12" w:rsidP="00107F12"/>
    <w:p w:rsidR="00107F12" w:rsidRDefault="00107F12" w:rsidP="00107F12">
      <w:r>
        <w:t>https://docs.microsoft.com/en-us/aspnet/mvc/overview/getting-started/introduction/getting-started</w:t>
      </w:r>
    </w:p>
    <w:p w:rsidR="00107F12" w:rsidRDefault="00107F12" w:rsidP="00107F12"/>
    <w:p w:rsidR="00107F12" w:rsidRDefault="00107F12" w:rsidP="00107F12"/>
    <w:p w:rsidR="00107F12" w:rsidRDefault="00107F12" w:rsidP="00107F12">
      <w:r>
        <w:t xml:space="preserve">MVC 5 Controller til </w:t>
      </w:r>
      <w:proofErr w:type="spellStart"/>
      <w:r>
        <w:t>web-sider</w:t>
      </w:r>
      <w:proofErr w:type="spellEnd"/>
      <w:r>
        <w:t xml:space="preserve"> </w:t>
      </w:r>
      <w:proofErr w:type="spellStart"/>
      <w:r>
        <w:t>includerer</w:t>
      </w:r>
      <w:proofErr w:type="spellEnd"/>
      <w:r>
        <w:t xml:space="preserve"> </w:t>
      </w:r>
      <w:proofErr w:type="spellStart"/>
      <w:r>
        <w:t>JavaScrip</w:t>
      </w:r>
      <w:proofErr w:type="spellEnd"/>
      <w:r>
        <w:t>, CSS</w:t>
      </w:r>
    </w:p>
    <w:p w:rsidR="00107F12" w:rsidRDefault="00107F12" w:rsidP="00107F12">
      <w:r>
        <w:t xml:space="preserve">WEB API 2 uden </w:t>
      </w:r>
      <w:proofErr w:type="spellStart"/>
      <w:r>
        <w:t>JavaScrip</w:t>
      </w:r>
      <w:proofErr w:type="spellEnd"/>
      <w:r>
        <w:t>, CSS</w:t>
      </w:r>
    </w:p>
    <w:p w:rsidR="00107F12" w:rsidRDefault="00107F12" w:rsidP="00107F12"/>
    <w:p w:rsidR="00107F12" w:rsidRDefault="00107F12" w:rsidP="00107F12"/>
    <w:p w:rsidR="00107F12" w:rsidRDefault="00107F12" w:rsidP="00107F12"/>
    <w:p w:rsidR="00107F12" w:rsidRDefault="00107F12" w:rsidP="00107F12">
      <w:r>
        <w:t>https://docs.microsoft.com/en-us/aspnet/web-pages/overview/getting-started/introducing-razor-syntax-c</w:t>
      </w:r>
    </w:p>
    <w:p w:rsidR="00107F12" w:rsidRDefault="00107F12" w:rsidP="00107F12">
      <w:r>
        <w:t xml:space="preserve">sammenligning af </w:t>
      </w:r>
      <w:proofErr w:type="spellStart"/>
      <w:r>
        <w:t>Razor</w:t>
      </w:r>
      <w:proofErr w:type="spellEnd"/>
      <w:r>
        <w:t xml:space="preserve">, JSP og PHP </w:t>
      </w:r>
    </w:p>
    <w:p w:rsidR="00107F12" w:rsidRDefault="00107F12" w:rsidP="00107F12"/>
    <w:p w:rsidR="00107F12" w:rsidRDefault="00107F12" w:rsidP="00107F12"/>
    <w:p w:rsidR="00107F12" w:rsidRDefault="00107F12" w:rsidP="00107F12">
      <w:r>
        <w:t>MVC var ikke en option for syv år siden (eksisterede, men ...)</w:t>
      </w:r>
    </w:p>
    <w:p w:rsidR="00107F12" w:rsidRDefault="00107F12" w:rsidP="00107F12">
      <w:r>
        <w:t>https://en.wikipedia.org/wiki/ASP.NET_MVC</w:t>
      </w:r>
    </w:p>
    <w:p w:rsidR="00107F12" w:rsidRDefault="00107F12" w:rsidP="00107F12"/>
    <w:p w:rsidR="00107F12" w:rsidRDefault="00107F12" w:rsidP="00107F12">
      <w:r>
        <w:t xml:space="preserve">asp.net MVC kan en milliard ting, så det er ikke et </w:t>
      </w:r>
      <w:proofErr w:type="spellStart"/>
      <w:r>
        <w:t>framework</w:t>
      </w:r>
      <w:proofErr w:type="spellEnd"/>
      <w:r>
        <w:t xml:space="preserve"> man sætter sig ind i på en weekend.</w:t>
      </w:r>
    </w:p>
    <w:p w:rsidR="00107F12" w:rsidRDefault="00107F12" w:rsidP="00107F12"/>
    <w:p w:rsidR="00107F12" w:rsidRDefault="00107F12" w:rsidP="00107F12"/>
    <w:p w:rsidR="00107F12" w:rsidRDefault="00107F12" w:rsidP="00107F12">
      <w:proofErr w:type="spellStart"/>
      <w:r>
        <w:t>ViewBag</w:t>
      </w:r>
      <w:proofErr w:type="spellEnd"/>
      <w:r>
        <w:t xml:space="preserve"> -- en pose med hvad som helst i; ingen mulighed for </w:t>
      </w:r>
      <w:proofErr w:type="spellStart"/>
      <w:r>
        <w:t>syntaxcheck</w:t>
      </w:r>
      <w:proofErr w:type="spellEnd"/>
      <w:r>
        <w:t xml:space="preserve">; totalt typeløs; virker lidt underligt i sammenhæng med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og </w:t>
      </w:r>
      <w:proofErr w:type="spellStart"/>
      <w:r>
        <w:t>intelliSense</w:t>
      </w:r>
      <w:proofErr w:type="spellEnd"/>
      <w:proofErr w:type="gramStart"/>
      <w:r>
        <w:t xml:space="preserve"> (som i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i</w:t>
      </w:r>
      <w:proofErr w:type="gramEnd"/>
      <w:r>
        <w:t xml:space="preserve"> </w:t>
      </w:r>
      <w:r>
        <w:cr/>
      </w:r>
    </w:p>
    <w:p w:rsidR="00107F12" w:rsidRDefault="00107F12" w:rsidP="00107F12">
      <w:r>
        <w:t xml:space="preserve">forskellige forklædninger, Visual Studio, Borland Builder </w:t>
      </w:r>
      <w:proofErr w:type="spellStart"/>
      <w:r>
        <w:t>oma</w:t>
      </w:r>
      <w:proofErr w:type="spellEnd"/>
      <w:r>
        <w:t>.)</w:t>
      </w:r>
    </w:p>
    <w:p w:rsidR="00107F12" w:rsidRDefault="00107F12" w:rsidP="00107F12">
      <w:r>
        <w:t>https://msdn.microsoft.com/en-us/library/system.web.mvc.controllerbase.viewbag%28v=vs.118%29.aspx</w:t>
      </w:r>
    </w:p>
    <w:p w:rsidR="00107F12" w:rsidRDefault="00107F12" w:rsidP="00107F12"/>
    <w:p w:rsidR="00107F12" w:rsidRDefault="00107F12" w:rsidP="00107F12"/>
    <w:p w:rsidR="00107F12" w:rsidRDefault="00107F12" w:rsidP="00107F12">
      <w:r>
        <w:t>---------------------</w:t>
      </w:r>
    </w:p>
    <w:p w:rsidR="00107F12" w:rsidRDefault="00107F12" w:rsidP="00107F12">
      <w:proofErr w:type="spellStart"/>
      <w:r>
        <w:t>Web.config</w:t>
      </w:r>
      <w:proofErr w:type="spellEnd"/>
      <w:r>
        <w:t xml:space="preserve"> indeholder &lt;</w:t>
      </w:r>
      <w:proofErr w:type="spellStart"/>
      <w:r>
        <w:t>connectionStrings</w:t>
      </w:r>
      <w:proofErr w:type="spellEnd"/>
      <w:r>
        <w:t>&gt;</w:t>
      </w:r>
    </w:p>
    <w:p w:rsidR="00107F12" w:rsidRDefault="00107F12" w:rsidP="00107F12">
      <w:r>
        <w:t>Models\</w:t>
      </w:r>
      <w:proofErr w:type="spellStart"/>
      <w:r>
        <w:t>IdentityModels.cs</w:t>
      </w:r>
      <w:proofErr w:type="spellEnd"/>
      <w:r>
        <w:t xml:space="preserve"> læser konfigurationsindstillinger for database</w:t>
      </w:r>
    </w:p>
    <w:p w:rsidR="00107F12" w:rsidRDefault="00107F12" w:rsidP="00107F12"/>
    <w:p w:rsidR="00107F12" w:rsidRDefault="00107F12" w:rsidP="00107F12"/>
    <w:p w:rsidR="00107F12" w:rsidRDefault="00107F12" w:rsidP="00107F12">
      <w:r>
        <w:t>https://www.connectionstrings.com/mysql/</w:t>
      </w:r>
    </w:p>
    <w:p w:rsidR="00107F12" w:rsidRDefault="00107F12" w:rsidP="00107F12">
      <w:r>
        <w:t>Server=</w:t>
      </w:r>
      <w:proofErr w:type="gramStart"/>
      <w:r>
        <w:t>myServerAddress;Port</w:t>
      </w:r>
      <w:proofErr w:type="gramEnd"/>
      <w:r>
        <w:t xml:space="preserve">=1234;Database=myDataBase;Uid=myUsername;Pwd=myPassword; // port er </w:t>
      </w:r>
      <w:proofErr w:type="spellStart"/>
      <w:r>
        <w:t>optionel</w:t>
      </w:r>
      <w:proofErr w:type="spellEnd"/>
      <w:r>
        <w:t xml:space="preserve"> og </w:t>
      </w:r>
      <w:proofErr w:type="spellStart"/>
      <w:r>
        <w:t>std</w:t>
      </w:r>
      <w:proofErr w:type="spellEnd"/>
      <w:r>
        <w:t xml:space="preserve"> 3306 </w:t>
      </w:r>
    </w:p>
    <w:p w:rsidR="00107F12" w:rsidRDefault="00107F12" w:rsidP="00107F12"/>
    <w:p w:rsidR="00107F12" w:rsidRDefault="00107F12" w:rsidP="00107F12"/>
    <w:p w:rsidR="00107F12" w:rsidRDefault="00107F12" w:rsidP="00107F12">
      <w:r>
        <w:t>https://www.codeproject.com/questions/589462/connectionplusstringplusforplusmysqlplusinplusasp</w:t>
      </w:r>
    </w:p>
    <w:p w:rsidR="00107F12" w:rsidRDefault="00107F12" w:rsidP="00107F12">
      <w:r>
        <w:t>&lt;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MySqlConnectionString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="server=127.0.0.1;User Id=</w:t>
      </w:r>
      <w:proofErr w:type="spellStart"/>
      <w:proofErr w:type="gramStart"/>
      <w:r>
        <w:t>root;password</w:t>
      </w:r>
      <w:proofErr w:type="spellEnd"/>
      <w:proofErr w:type="gramEnd"/>
      <w:r>
        <w:t>=</w:t>
      </w:r>
      <w:proofErr w:type="spellStart"/>
      <w:r>
        <w:t>bpdash;database</w:t>
      </w:r>
      <w:proofErr w:type="spellEnd"/>
      <w:r>
        <w:t xml:space="preserve">=sample" </w:t>
      </w:r>
      <w:proofErr w:type="spellStart"/>
      <w:r>
        <w:t>providerName</w:t>
      </w:r>
      <w:proofErr w:type="spellEnd"/>
      <w:r>
        <w:t>="</w:t>
      </w:r>
      <w:proofErr w:type="spellStart"/>
      <w:r>
        <w:t>MySql.Data.MySqlClient</w:t>
      </w:r>
      <w:proofErr w:type="spellEnd"/>
      <w:r>
        <w:t>" /&gt;</w:t>
      </w:r>
    </w:p>
    <w:p w:rsidR="00107F12" w:rsidRDefault="00107F12" w:rsidP="00107F12"/>
    <w:p w:rsidR="00107F12" w:rsidRDefault="00107F12" w:rsidP="00107F12"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  <w:r>
        <w:t xml:space="preserve">Net </w:t>
      </w:r>
      <w:proofErr w:type="spellStart"/>
      <w:r>
        <w:t>connector</w:t>
      </w:r>
      <w:proofErr w:type="spellEnd"/>
      <w:r>
        <w:t xml:space="preserve"> plugin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system.</w:t>
      </w:r>
    </w:p>
    <w:p w:rsidR="00107F12" w:rsidRDefault="00107F12" w:rsidP="00107F12"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get</w:t>
      </w:r>
      <w:proofErr w:type="spellEnd"/>
      <w:r>
        <w:t xml:space="preserve"> it and </w:t>
      </w:r>
      <w:proofErr w:type="spellStart"/>
      <w:r>
        <w:t>install</w:t>
      </w:r>
      <w:proofErr w:type="spellEnd"/>
      <w:r>
        <w:t xml:space="preserve"> it</w:t>
      </w:r>
    </w:p>
    <w:p w:rsidR="00107F12" w:rsidRDefault="00107F12" w:rsidP="00107F12">
      <w:r>
        <w:t>http://dev.mysql.com/downloads/connector/net/</w:t>
      </w:r>
    </w:p>
    <w:p w:rsidR="00107F12" w:rsidRDefault="00107F12" w:rsidP="00107F12"/>
    <w:p w:rsidR="00107F12" w:rsidRDefault="00107F12" w:rsidP="00107F12"/>
    <w:p w:rsidR="00107F12" w:rsidRDefault="00107F12" w:rsidP="00107F12"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:rsidR="00107F12" w:rsidRDefault="00107F12" w:rsidP="00107F12">
      <w:r>
        <w:t xml:space="preserve">    &lt;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ApplicationServices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 xml:space="preserve">="Data Source=00.0.0.0;Initial </w:t>
      </w:r>
      <w:proofErr w:type="spellStart"/>
      <w:r>
        <w:t>Catalog</w:t>
      </w:r>
      <w:proofErr w:type="spellEnd"/>
      <w:r>
        <w:t>=</w:t>
      </w:r>
      <w:proofErr w:type="spellStart"/>
      <w:proofErr w:type="gramStart"/>
      <w:r>
        <w:t>dbname;User</w:t>
      </w:r>
      <w:proofErr w:type="spellEnd"/>
      <w:proofErr w:type="gramEnd"/>
      <w:r>
        <w:t xml:space="preserve"> Id=</w:t>
      </w:r>
      <w:proofErr w:type="spellStart"/>
      <w:r>
        <w:t>user;Password</w:t>
      </w:r>
      <w:proofErr w:type="spellEnd"/>
      <w:r>
        <w:t>=</w:t>
      </w:r>
      <w:proofErr w:type="spellStart"/>
      <w:r>
        <w:t>pass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MySql.Data.MySqlClient</w:t>
      </w:r>
      <w:proofErr w:type="spellEnd"/>
      <w:r>
        <w:t>" /&gt;</w:t>
      </w:r>
    </w:p>
    <w:p w:rsidR="00107F12" w:rsidRDefault="00107F12" w:rsidP="00107F12"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107F12" w:rsidRDefault="00107F12" w:rsidP="00107F12"/>
    <w:p w:rsidR="00107F12" w:rsidRDefault="00107F12" w:rsidP="00107F12">
      <w:proofErr w:type="spellStart"/>
      <w:r>
        <w:t>string</w:t>
      </w:r>
      <w:proofErr w:type="spellEnd"/>
      <w:r>
        <w:t xml:space="preserve"> </w:t>
      </w:r>
      <w:proofErr w:type="spellStart"/>
      <w:r>
        <w:t>strConnString</w:t>
      </w:r>
      <w:proofErr w:type="spellEnd"/>
      <w:r>
        <w:t xml:space="preserve"> = ConfigurationManager</w:t>
      </w:r>
      <w:proofErr w:type="gramStart"/>
      <w:r>
        <w:t>.ConnectionStrings</w:t>
      </w:r>
      <w:proofErr w:type="gramEnd"/>
      <w:r>
        <w:t>["ApplicationServices"].ConnectionString;</w:t>
      </w:r>
    </w:p>
    <w:p w:rsidR="00107F12" w:rsidRDefault="00107F12" w:rsidP="00107F12">
      <w:r>
        <w:t>---------------------</w:t>
      </w:r>
    </w:p>
    <w:p w:rsidR="00107F12" w:rsidRDefault="00107F12" w:rsidP="00107F12"/>
    <w:p w:rsidR="00107F12" w:rsidRDefault="00107F12" w:rsidP="00107F12">
      <w:r>
        <w:t>---------------------</w:t>
      </w:r>
    </w:p>
    <w:p w:rsidR="00107F12" w:rsidRDefault="00107F12" w:rsidP="00107F12">
      <w:r>
        <w:t xml:space="preserve">Kryptering i </w:t>
      </w:r>
      <w:proofErr w:type="spellStart"/>
      <w:r>
        <w:t>web.config</w:t>
      </w:r>
      <w:proofErr w:type="spellEnd"/>
    </w:p>
    <w:p w:rsidR="00107F12" w:rsidRDefault="00107F12" w:rsidP="00107F12">
      <w:r>
        <w:t>http://www.beansoftware.com/ASP.NET-Tutorials/Encrypting-Connection-String.aspx</w:t>
      </w:r>
    </w:p>
    <w:p w:rsidR="00107F12" w:rsidRDefault="00107F12" w:rsidP="00107F12">
      <w:r>
        <w:t>---------------------</w:t>
      </w:r>
    </w:p>
    <w:p w:rsidR="00107F12" w:rsidRDefault="00107F12" w:rsidP="00107F12"/>
    <w:p w:rsidR="00107F12" w:rsidRDefault="00107F12" w:rsidP="00107F12"/>
    <w:p w:rsidR="00107F12" w:rsidRDefault="00107F12" w:rsidP="00107F12"/>
    <w:p w:rsidR="00107F12" w:rsidRDefault="00107F12" w:rsidP="00107F12"/>
    <w:p w:rsidR="00107F12" w:rsidRDefault="00107F12" w:rsidP="00107F12"/>
    <w:p w:rsidR="00107F12" w:rsidRDefault="00107F12" w:rsidP="00107F12">
      <w:r>
        <w:t>---------------------</w:t>
      </w:r>
    </w:p>
    <w:p w:rsidR="00107F12" w:rsidRDefault="00107F12" w:rsidP="00107F12">
      <w:r>
        <w:t>flere varianter af VPN</w:t>
      </w:r>
    </w:p>
    <w:p w:rsidR="00107F12" w:rsidRDefault="00107F12" w:rsidP="00107F12">
      <w:r>
        <w:t>http://www.cisco.com/c/en/us/support/docs/security-vpn/ipsec-negotiation-ike-protocols/14106-how-vpn-works.html</w:t>
      </w:r>
    </w:p>
    <w:p w:rsidR="00107F12" w:rsidRDefault="00107F12" w:rsidP="00107F12">
      <w:r>
        <w:t>---------------------</w:t>
      </w:r>
    </w:p>
    <w:p w:rsidR="00107F12" w:rsidRDefault="00107F12" w:rsidP="00107F12"/>
    <w:p w:rsidR="00107F12" w:rsidRDefault="00107F12"/>
    <w:p w:rsidR="00107F12" w:rsidRDefault="00107F12"/>
    <w:p w:rsidR="00107F12" w:rsidRDefault="00107F12"/>
    <w:p w:rsidR="00F170BA" w:rsidRDefault="00F170BA">
      <w:r>
        <w:t>Design patterns</w:t>
      </w:r>
    </w:p>
    <w:p w:rsidR="00F170BA" w:rsidRDefault="00F170BA">
      <w:r>
        <w:t xml:space="preserve">MVC </w:t>
      </w:r>
      <w:r w:rsidR="00EB5A72">
        <w:t>–</w:t>
      </w:r>
      <w:r>
        <w:t xml:space="preserve"> MVP</w:t>
      </w:r>
    </w:p>
    <w:p w:rsidR="00EB5A72" w:rsidRDefault="00EB5A72"/>
    <w:p w:rsidR="00EB5A72" w:rsidRDefault="00EB5A72">
      <w:r w:rsidRPr="00EB5A72">
        <w:t>https://msdn.microsoft.com/en-us/library/ff649571.aspx</w:t>
      </w:r>
    </w:p>
    <w:p w:rsidR="00F170BA" w:rsidRDefault="00F170BA"/>
    <w:p w:rsidR="00F170BA" w:rsidRDefault="00F170BA"/>
    <w:p w:rsidR="00F44FC0" w:rsidRDefault="003B5B14">
      <w:r>
        <w:rPr>
          <w:noProof/>
          <w:lang w:eastAsia="da-DK"/>
        </w:rPr>
        <w:lastRenderedPageBreak/>
        <w:drawing>
          <wp:inline distT="0" distB="0" distL="0" distR="0">
            <wp:extent cx="3914775" cy="3676650"/>
            <wp:effectExtent l="0" t="0" r="9525" b="0"/>
            <wp:docPr id="1" name="Billede 1" descr="Relatere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ret bille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14" w:rsidRDefault="003B5B14"/>
    <w:p w:rsidR="003B5B14" w:rsidRPr="003B5B14" w:rsidRDefault="00EA2088">
      <w:pPr>
        <w:rPr>
          <w:sz w:val="16"/>
          <w:szCs w:val="16"/>
        </w:rPr>
      </w:pPr>
      <w:hyperlink r:id="rId6" w:history="1">
        <w:r w:rsidR="003B5B14" w:rsidRPr="003B5B14">
          <w:rPr>
            <w:rStyle w:val="Hyperlink"/>
            <w:sz w:val="16"/>
            <w:szCs w:val="16"/>
          </w:rPr>
          <w:t>https://encrypted-bn2.gstatic.com/images?q=tbn:ANd9GcQyNGXtZXJfsHpV8wv1DCahYIWLlF00LvGuXNGBnfJ7LgMEeV_t</w:t>
        </w:r>
      </w:hyperlink>
    </w:p>
    <w:p w:rsidR="003B5B14" w:rsidRDefault="003B5B14"/>
    <w:p w:rsidR="003B5B14" w:rsidRDefault="003B5B14"/>
    <w:p w:rsidR="003B5B14" w:rsidRDefault="001F7345">
      <w:r>
        <w:rPr>
          <w:noProof/>
          <w:lang w:eastAsia="da-DK"/>
        </w:rPr>
        <w:drawing>
          <wp:inline distT="0" distB="0" distL="0" distR="0">
            <wp:extent cx="4128262" cy="3384467"/>
            <wp:effectExtent l="0" t="0" r="5715" b="6985"/>
            <wp:docPr id="2" name="Billede 2" descr="Billedresultat for mvc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ledresultat for mvc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62" cy="33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45" w:rsidRDefault="00EA2088">
      <w:hyperlink r:id="rId8" w:history="1">
        <w:r w:rsidR="001F7345" w:rsidRPr="00E32575">
          <w:rPr>
            <w:rStyle w:val="Hyperlink"/>
          </w:rPr>
          <w:t>https://i.stack.imgur.com/oX00R.png</w:t>
        </w:r>
      </w:hyperlink>
    </w:p>
    <w:p w:rsidR="001F7345" w:rsidRDefault="001F7345"/>
    <w:p w:rsidR="001F7345" w:rsidRDefault="00F016E3">
      <w:r>
        <w:rPr>
          <w:noProof/>
          <w:lang w:eastAsia="da-DK"/>
        </w:rPr>
        <w:lastRenderedPageBreak/>
        <w:drawing>
          <wp:inline distT="0" distB="0" distL="0" distR="0">
            <wp:extent cx="5172075" cy="3219450"/>
            <wp:effectExtent l="0" t="0" r="9525" b="0"/>
            <wp:docPr id="4" name="Billede 4" descr="Billedresultat for mvc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ledresultat for mvc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E3" w:rsidRDefault="00EA2088">
      <w:hyperlink r:id="rId10" w:history="1">
        <w:r w:rsidR="00F016E3" w:rsidRPr="00E32575">
          <w:rPr>
            <w:rStyle w:val="Hyperlink"/>
          </w:rPr>
          <w:t>http://www.thwink.org/soft/info/exercise/three_door_game/ExerciseMVC.gif</w:t>
        </w:r>
      </w:hyperlink>
    </w:p>
    <w:p w:rsidR="00F016E3" w:rsidRDefault="00F016E3"/>
    <w:p w:rsidR="00F016E3" w:rsidRDefault="00F016E3"/>
    <w:p w:rsidR="00F016E3" w:rsidRDefault="00F016E3">
      <w:r>
        <w:rPr>
          <w:noProof/>
          <w:lang w:eastAsia="da-DK"/>
        </w:rPr>
        <w:drawing>
          <wp:inline distT="0" distB="0" distL="0" distR="0">
            <wp:extent cx="4305300" cy="2800350"/>
            <wp:effectExtent l="0" t="0" r="0" b="0"/>
            <wp:docPr id="5" name="Billede 5" descr="Billedresultat for mvc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ledresultat for mvc patte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B3" w:rsidRDefault="00EA2088">
      <w:hyperlink r:id="rId12" w:history="1">
        <w:r w:rsidR="00E726B3" w:rsidRPr="00E32575">
          <w:rPr>
            <w:rStyle w:val="Hyperlink"/>
          </w:rPr>
          <w:t>https://www.ics.com/files/docs/qicstable/2.4/mvc.jpg</w:t>
        </w:r>
      </w:hyperlink>
    </w:p>
    <w:p w:rsidR="00F016E3" w:rsidRDefault="00E726B3">
      <w:r>
        <w:br w:type="page"/>
      </w:r>
      <w:r>
        <w:lastRenderedPageBreak/>
        <w:t>TDD</w:t>
      </w:r>
    </w:p>
    <w:p w:rsidR="00E726B3" w:rsidRDefault="00E726B3">
      <w:r>
        <w:t>Byg nogle test</w:t>
      </w:r>
    </w:p>
    <w:p w:rsidR="00E726B3" w:rsidRDefault="00E726B3"/>
    <w:p w:rsidR="00E726B3" w:rsidRDefault="00E726B3">
      <w:r>
        <w:t xml:space="preserve">sammenlign </w:t>
      </w:r>
      <w:proofErr w:type="spellStart"/>
      <w:r>
        <w:t>jsp</w:t>
      </w:r>
      <w:proofErr w:type="spellEnd"/>
      <w:r>
        <w:t xml:space="preserve">, asp og </w:t>
      </w:r>
      <w:proofErr w:type="spellStart"/>
      <w:r>
        <w:t>php</w:t>
      </w:r>
      <w:proofErr w:type="spellEnd"/>
    </w:p>
    <w:p w:rsidR="00314531" w:rsidRDefault="00314531"/>
    <w:p w:rsidR="00314531" w:rsidRDefault="00314531"/>
    <w:p w:rsidR="00314531" w:rsidRDefault="00314531"/>
    <w:p w:rsidR="00314531" w:rsidRDefault="00314531">
      <w:r>
        <w:t>Brugeradministration</w:t>
      </w:r>
    </w:p>
    <w:p w:rsidR="00314531" w:rsidRDefault="00EA2088">
      <w:hyperlink r:id="rId13" w:history="1">
        <w:r w:rsidR="00E22778" w:rsidRPr="00E32575">
          <w:rPr>
            <w:rStyle w:val="Hyperlink"/>
          </w:rPr>
          <w:t>http://stackoverflow.com/questions/31310042/what-is-the-difference-in-the-use-of-userstore-and-usermanager-in-asp-net-identt</w:t>
        </w:r>
      </w:hyperlink>
    </w:p>
    <w:p w:rsidR="00E22778" w:rsidRDefault="00E22778"/>
    <w:p w:rsidR="00E22778" w:rsidRDefault="00E22778"/>
    <w:p w:rsidR="00E22778" w:rsidRDefault="00E22778"/>
    <w:p w:rsidR="00E22778" w:rsidRDefault="00E22778"/>
    <w:p w:rsidR="00E22778" w:rsidRDefault="00E22778">
      <w:r>
        <w:t>konklusion</w:t>
      </w:r>
    </w:p>
    <w:p w:rsidR="00E22778" w:rsidRDefault="00E22778">
      <w:r>
        <w:t>større opgave at ændre sikkerhed</w:t>
      </w:r>
    </w:p>
    <w:p w:rsidR="003C3D7E" w:rsidRDefault="003C3D7E"/>
    <w:p w:rsidR="003C3D7E" w:rsidRDefault="003C3D7E"/>
    <w:p w:rsidR="003C3D7E" w:rsidRDefault="003C3D7E"/>
    <w:p w:rsidR="003C3D7E" w:rsidRDefault="003C3D7E">
      <w:proofErr w:type="spellStart"/>
      <w:r>
        <w:t>MySQL</w:t>
      </w:r>
      <w:proofErr w:type="spellEnd"/>
    </w:p>
    <w:p w:rsidR="003C3D7E" w:rsidRDefault="00EA2088">
      <w:hyperlink r:id="rId14" w:history="1">
        <w:r w:rsidR="003C3D7E" w:rsidRPr="00E32575">
          <w:rPr>
            <w:rStyle w:val="Hyperlink"/>
          </w:rPr>
          <w:t>https://dev.mysql.com/downloads/connector/net/5.2.html</w:t>
        </w:r>
      </w:hyperlink>
    </w:p>
    <w:p w:rsidR="003C3D7E" w:rsidRDefault="003C3D7E"/>
    <w:p w:rsidR="003C3D7E" w:rsidRDefault="00EA2088">
      <w:hyperlink r:id="rId15" w:history="1">
        <w:r w:rsidR="002C1AD3" w:rsidRPr="00E32575">
          <w:rPr>
            <w:rStyle w:val="Hyperlink"/>
          </w:rPr>
          <w:t>https://www.codeproject.com/Articles/822392/Connecting-to-MySQL-from-ASP-NET-MVC-using-Visual</w:t>
        </w:r>
      </w:hyperlink>
    </w:p>
    <w:p w:rsidR="002C1AD3" w:rsidRDefault="002C1AD3"/>
    <w:p w:rsidR="002C1AD3" w:rsidRDefault="00EA2088">
      <w:hyperlink r:id="rId16" w:history="1">
        <w:r w:rsidR="002C1AD3" w:rsidRPr="00E32575">
          <w:rPr>
            <w:rStyle w:val="Hyperlink"/>
          </w:rPr>
          <w:t>https://www.mysql.com/why-mysql/windows/visualstudio/</w:t>
        </w:r>
      </w:hyperlink>
    </w:p>
    <w:p w:rsidR="002C1AD3" w:rsidRDefault="002C1AD3"/>
    <w:p w:rsidR="002C1AD3" w:rsidRDefault="002C1AD3">
      <w:r>
        <w:rPr>
          <w:noProof/>
          <w:lang w:eastAsia="da-DK"/>
        </w:rPr>
        <w:drawing>
          <wp:inline distT="0" distB="0" distL="0" distR="0">
            <wp:extent cx="6115050" cy="31242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2D" w:rsidRDefault="00ED712D"/>
    <w:p w:rsidR="009B2394" w:rsidRDefault="009B2394">
      <w:r>
        <w:rPr>
          <w:noProof/>
          <w:lang w:eastAsia="da-DK"/>
        </w:rPr>
        <w:lastRenderedPageBreak/>
        <w:drawing>
          <wp:inline distT="0" distB="0" distL="0" distR="0">
            <wp:extent cx="6115050" cy="191452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12" w:rsidRDefault="00107F12"/>
    <w:p w:rsidR="00107F12" w:rsidRDefault="00107F12">
      <w:proofErr w:type="spellStart"/>
      <w:r>
        <w:t>Web.config</w:t>
      </w:r>
      <w:proofErr w:type="spellEnd"/>
    </w:p>
    <w:p w:rsidR="00107F12" w:rsidRDefault="00107F12">
      <w:pPr>
        <w:rPr>
          <w:rFonts w:ascii="Consolas" w:hAnsi="Consolas" w:cs="Consolas"/>
          <w:color w:val="0000FF"/>
          <w:sz w:val="19"/>
          <w:szCs w:val="19"/>
          <w:lang w:eastAsia="da-DK"/>
        </w:rPr>
      </w:pP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Server=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localhost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root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; password=;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persist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info=True; database=</w:t>
      </w:r>
      <w:proofErr w:type="spellStart"/>
      <w:r w:rsidR="00DC5498">
        <w:rPr>
          <w:rFonts w:ascii="Consolas" w:hAnsi="Consolas" w:cs="Consolas"/>
          <w:color w:val="0000FF"/>
          <w:sz w:val="19"/>
          <w:szCs w:val="19"/>
          <w:lang w:eastAsia="da-DK"/>
        </w:rPr>
        <w:t>voresjazzklub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System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da-DK"/>
        </w:rPr>
        <w:t>.Data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da-DK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 xml:space="preserve"> /&gt;</w:t>
      </w:r>
    </w:p>
    <w:p w:rsidR="00107F12" w:rsidRPr="00107F12" w:rsidRDefault="00107F12"/>
    <w:p w:rsidR="00107F12" w:rsidRDefault="00107F12">
      <w:proofErr w:type="spellStart"/>
      <w:r w:rsidRPr="00107F12">
        <w:t>Root</w:t>
      </w:r>
      <w:proofErr w:type="spellEnd"/>
      <w:r w:rsidRPr="00107F12">
        <w:t xml:space="preserve"> har alle privilegier og ikke noget password – alt sammen for max </w:t>
      </w:r>
      <w:proofErr w:type="spellStart"/>
      <w:r w:rsidRPr="00107F12">
        <w:t>security</w:t>
      </w:r>
      <w:proofErr w:type="spellEnd"/>
      <w:r w:rsidRPr="00107F12">
        <w:t>!</w:t>
      </w:r>
    </w:p>
    <w:p w:rsidR="00EA2088" w:rsidRDefault="00EA2088"/>
    <w:p w:rsidR="00EA2088" w:rsidRDefault="00EA2088"/>
    <w:p w:rsidR="00EA2088" w:rsidRDefault="00EA2088"/>
    <w:p w:rsidR="00EA2088" w:rsidRDefault="00EA2088"/>
    <w:p w:rsidR="00EA2088" w:rsidRDefault="00EA2088"/>
    <w:p w:rsidR="00EA2088" w:rsidRDefault="00EA2088"/>
    <w:p w:rsidR="00EA2088" w:rsidRDefault="00EA2088">
      <w:bookmarkStart w:id="0" w:name="_GoBack"/>
      <w:bookmarkEnd w:id="0"/>
    </w:p>
    <w:p w:rsidR="00EA2088" w:rsidRDefault="00EA2088">
      <w:hyperlink r:id="rId19" w:history="1">
        <w:r w:rsidRPr="00E0116B">
          <w:rPr>
            <w:rStyle w:val="Hyperlink"/>
          </w:rPr>
          <w:t>https://docs.microsoft.com/en-us/aspnet/mvc/overview/getting-started/introduction/examining-the-edit-methods-and-edit-view</w:t>
        </w:r>
      </w:hyperlink>
    </w:p>
    <w:p w:rsidR="00EA2088" w:rsidRDefault="00EA2088"/>
    <w:p w:rsidR="00EA2088" w:rsidRDefault="00EA2088">
      <w:r w:rsidRPr="00EA2088">
        <w:t>http://afana.me/post/aspnet-mvc-internationalization.aspx</w:t>
      </w:r>
    </w:p>
    <w:sectPr w:rsidR="00EA20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14"/>
    <w:rsid w:val="00107F12"/>
    <w:rsid w:val="00125CDA"/>
    <w:rsid w:val="001C72FA"/>
    <w:rsid w:val="001F7345"/>
    <w:rsid w:val="002871EA"/>
    <w:rsid w:val="002C1AD3"/>
    <w:rsid w:val="002D0A12"/>
    <w:rsid w:val="00314531"/>
    <w:rsid w:val="003A6C73"/>
    <w:rsid w:val="003B5B14"/>
    <w:rsid w:val="003C3D7E"/>
    <w:rsid w:val="0045082D"/>
    <w:rsid w:val="00497FFE"/>
    <w:rsid w:val="0050358A"/>
    <w:rsid w:val="0068080D"/>
    <w:rsid w:val="00975AA2"/>
    <w:rsid w:val="009B2394"/>
    <w:rsid w:val="00AB31DC"/>
    <w:rsid w:val="00AB321E"/>
    <w:rsid w:val="00BC501F"/>
    <w:rsid w:val="00CA0D6D"/>
    <w:rsid w:val="00D95C5A"/>
    <w:rsid w:val="00DC5498"/>
    <w:rsid w:val="00E22778"/>
    <w:rsid w:val="00E726B3"/>
    <w:rsid w:val="00EA2088"/>
    <w:rsid w:val="00EB5A72"/>
    <w:rsid w:val="00ED712D"/>
    <w:rsid w:val="00F016E3"/>
    <w:rsid w:val="00F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B5B14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7345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73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B5B14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7345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73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oX00R.png" TargetMode="External"/><Relationship Id="rId13" Type="http://schemas.openxmlformats.org/officeDocument/2006/relationships/hyperlink" Target="http://stackoverflow.com/questions/31310042/what-is-the-difference-in-the-use-of-userstore-and-usermanager-in-asp-net-ident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ics.com/files/docs/qicstable/2.4/mvc.jpg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s://www.mysql.com/why-mysql/windows/visualstudio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crypted-bn2.gstatic.com/images?q=tbn:ANd9GcQyNGXtZXJfsHpV8wv1DCahYIWLlF00LvGuXNGBnfJ7LgMEeV_t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s://www.codeproject.com/Articles/822392/Connecting-to-MySQL-from-ASP-NET-MVC-using-Visual" TargetMode="External"/><Relationship Id="rId10" Type="http://schemas.openxmlformats.org/officeDocument/2006/relationships/hyperlink" Target="http://www.thwink.org/soft/info/exercise/three_door_game/ExerciseMVC.gif" TargetMode="External"/><Relationship Id="rId19" Type="http://schemas.openxmlformats.org/officeDocument/2006/relationships/hyperlink" Target="https://docs.microsoft.com/en-us/aspnet/mvc/overview/getting-started/introduction/examining-the-edit-methods-and-edit-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dev.mysql.com/downloads/connector/net/5.2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E5414315.dotm</Template>
  <TotalTime>6</TotalTime>
  <Pages>6</Pages>
  <Words>689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5</cp:revision>
  <dcterms:created xsi:type="dcterms:W3CDTF">2017-03-26T08:03:00Z</dcterms:created>
  <dcterms:modified xsi:type="dcterms:W3CDTF">2017-03-27T10:48:00Z</dcterms:modified>
</cp:coreProperties>
</file>