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5CE" w:rsidRDefault="006E625D">
      <w:r>
        <w:t>Når man vælger Vores Jazzklub i menuen, kan logge ind eller oprette en ny bruger</w:t>
      </w:r>
    </w:p>
    <w:p w:rsidR="00FF35CE" w:rsidRDefault="00FF35CE">
      <w:r>
        <w:rPr>
          <w:noProof/>
          <w:lang w:eastAsia="da-DK"/>
        </w:rPr>
        <w:drawing>
          <wp:inline distT="0" distB="0" distL="0" distR="0" wp14:anchorId="43799200" wp14:editId="7E34D8D4">
            <wp:extent cx="4860000" cy="2646000"/>
            <wp:effectExtent l="0" t="0" r="0" b="2540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48454"/>
                    <a:stretch/>
                  </pic:blipFill>
                  <pic:spPr bwMode="auto">
                    <a:xfrm>
                      <a:off x="0" y="0"/>
                      <a:ext cx="4860000" cy="264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3223AA" w:rsidRDefault="003223AA">
      <w:r>
        <w:t>Efter vellykket login</w:t>
      </w:r>
      <w:r w:rsidR="00035AE0">
        <w:t>, kan vælges mellem Koncerter, brugs statistik, brugere og logout, ved at klikke på et af billederne. Der er også nogle muligheder i menuen</w:t>
      </w:r>
      <w:r w:rsidR="00DB30D0">
        <w:t>. Forneden på siden kan ses, at det er Anderssine, der er logget ind.</w:t>
      </w:r>
    </w:p>
    <w:p w:rsidR="00F44FC0" w:rsidRDefault="00DB5A2E">
      <w:r>
        <w:rPr>
          <w:noProof/>
          <w:lang w:eastAsia="da-DK"/>
        </w:rPr>
        <w:drawing>
          <wp:inline distT="0" distB="0" distL="0" distR="0">
            <wp:extent cx="4874400" cy="5144400"/>
            <wp:effectExtent l="0" t="0" r="2540" b="0"/>
            <wp:docPr id="2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ed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00" cy="51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3AA" w:rsidRDefault="003223AA">
      <w:r>
        <w:t>Musen flyttes hen over lagkagediagram, for at vælge ”Brugs statistik”</w:t>
      </w:r>
      <w:r w:rsidR="00035AE0">
        <w:t>. Så skifter den til gråtone.</w:t>
      </w:r>
    </w:p>
    <w:p w:rsidR="003223AA" w:rsidRDefault="003223AA">
      <w:r>
        <w:rPr>
          <w:noProof/>
          <w:lang w:eastAsia="da-DK"/>
        </w:rPr>
        <w:lastRenderedPageBreak/>
        <w:drawing>
          <wp:inline distT="0" distB="0" distL="0" distR="0" wp14:anchorId="63A60DE7" wp14:editId="13D3DD0F">
            <wp:extent cx="4856400" cy="5130000"/>
            <wp:effectExtent l="0" t="0" r="1905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AA" w:rsidRDefault="003223AA">
      <w:r>
        <w:t>Her kan man se, at Andersine har logget på 63 gange.</w:t>
      </w:r>
    </w:p>
    <w:p w:rsidR="003223AA" w:rsidRDefault="003223AA">
      <w:r>
        <w:rPr>
          <w:noProof/>
          <w:lang w:eastAsia="da-DK"/>
        </w:rPr>
        <w:drawing>
          <wp:inline distT="0" distB="0" distL="0" distR="0" wp14:anchorId="6D0EE6BF" wp14:editId="6145CCA3">
            <wp:extent cx="4860000" cy="400680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1944"/>
                    <a:stretch/>
                  </pic:blipFill>
                  <pic:spPr bwMode="auto">
                    <a:xfrm>
                      <a:off x="0" y="0"/>
                      <a:ext cx="4860000" cy="40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035AE0">
      <w:r>
        <w:lastRenderedPageBreak/>
        <w:t>Edit og Details for Andersine</w:t>
      </w:r>
    </w:p>
    <w:p w:rsidR="003223AA" w:rsidRDefault="003223AA">
      <w:r>
        <w:rPr>
          <w:noProof/>
          <w:lang w:eastAsia="da-DK"/>
        </w:rPr>
        <w:drawing>
          <wp:inline distT="0" distB="0" distL="0" distR="0" wp14:anchorId="2A849A34" wp14:editId="2C263FC4">
            <wp:extent cx="4860000" cy="2653200"/>
            <wp:effectExtent l="0" t="0" r="0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8307"/>
                    <a:stretch/>
                  </pic:blipFill>
                  <pic:spPr bwMode="auto">
                    <a:xfrm>
                      <a:off x="0" y="0"/>
                      <a:ext cx="4860000" cy="26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AE0" w:rsidRDefault="00035AE0"/>
    <w:p w:rsidR="003223AA" w:rsidRDefault="003223AA">
      <w:r>
        <w:rPr>
          <w:noProof/>
          <w:lang w:eastAsia="da-DK"/>
        </w:rPr>
        <w:drawing>
          <wp:inline distT="0" distB="0" distL="0" distR="0" wp14:anchorId="5BCFFE28" wp14:editId="63119D1B">
            <wp:extent cx="4860000" cy="2289600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5375"/>
                    <a:stretch/>
                  </pic:blipFill>
                  <pic:spPr bwMode="auto">
                    <a:xfrm>
                      <a:off x="0" y="0"/>
                      <a:ext cx="4860000" cy="22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3223AA"/>
    <w:p w:rsidR="003223AA" w:rsidRDefault="003223AA">
      <w:r>
        <w:t>Andersine skal ikke slettes fra listen, men en anden bruger, der aldrig har været logget på</w:t>
      </w:r>
      <w:r w:rsidR="0044637A">
        <w:t xml:space="preserve">, </w:t>
      </w:r>
      <w:r>
        <w:t>QQ udvælges til sletning og efter bekræftelse, er QQ væk fra listen.</w:t>
      </w:r>
      <w:r>
        <w:rPr>
          <w:noProof/>
          <w:lang w:eastAsia="da-DK"/>
        </w:rPr>
        <w:drawing>
          <wp:inline distT="0" distB="0" distL="0" distR="0" wp14:anchorId="5C65CE68" wp14:editId="18A66082">
            <wp:extent cx="4863600" cy="2556000"/>
            <wp:effectExtent l="0" t="0" r="0" b="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0221"/>
                    <a:stretch/>
                  </pic:blipFill>
                  <pic:spPr bwMode="auto">
                    <a:xfrm>
                      <a:off x="0" y="0"/>
                      <a:ext cx="4863600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AA" w:rsidRDefault="003223AA"/>
    <w:p w:rsidR="003223AA" w:rsidRDefault="003223AA">
      <w:r>
        <w:rPr>
          <w:noProof/>
          <w:lang w:eastAsia="da-DK"/>
        </w:rPr>
        <w:lastRenderedPageBreak/>
        <w:drawing>
          <wp:inline distT="0" distB="0" distL="0" distR="0" wp14:anchorId="479E2931" wp14:editId="04998142">
            <wp:extent cx="4863600" cy="3834000"/>
            <wp:effectExtent l="0" t="0" r="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5332"/>
                    <a:stretch/>
                  </pic:blipFill>
                  <pic:spPr bwMode="auto">
                    <a:xfrm>
                      <a:off x="0" y="0"/>
                      <a:ext cx="4863600" cy="38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3223AA" w:rsidRDefault="0044637A">
      <w:r>
        <w:t xml:space="preserve">Tilbage med Vores Jazzklub menupunktet. </w:t>
      </w:r>
      <w:r w:rsidR="009E7910">
        <w:t>Denne gang er musen flyttet hen over ”Brugere”</w:t>
      </w:r>
      <w:r>
        <w:t>.</w:t>
      </w:r>
      <w:r w:rsidR="009E7910">
        <w:rPr>
          <w:noProof/>
          <w:lang w:eastAsia="da-DK"/>
        </w:rPr>
        <w:drawing>
          <wp:inline distT="0" distB="0" distL="0" distR="0" wp14:anchorId="0A0B5898" wp14:editId="25B94BD4">
            <wp:extent cx="4860000" cy="3265200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36377"/>
                    <a:stretch/>
                  </pic:blipFill>
                  <pic:spPr bwMode="auto">
                    <a:xfrm>
                      <a:off x="0" y="0"/>
                      <a:ext cx="4860000" cy="32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/>
    <w:p w:rsidR="009E7910" w:rsidRDefault="009E7910">
      <w:r>
        <w:rPr>
          <w:noProof/>
          <w:lang w:eastAsia="da-DK"/>
        </w:rPr>
        <w:lastRenderedPageBreak/>
        <w:drawing>
          <wp:inline distT="0" distB="0" distL="0" distR="0" wp14:anchorId="475C1175" wp14:editId="2785C922">
            <wp:extent cx="4860000" cy="374040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27099"/>
                    <a:stretch/>
                  </pic:blipFill>
                  <pic:spPr bwMode="auto">
                    <a:xfrm>
                      <a:off x="0" y="0"/>
                      <a:ext cx="4860000" cy="37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9E7910" w:rsidRDefault="009E7910">
      <w:r>
        <w:rPr>
          <w:noProof/>
          <w:lang w:eastAsia="da-DK"/>
        </w:rPr>
        <w:drawing>
          <wp:inline distT="0" distB="0" distL="0" distR="0" wp14:anchorId="3EE08C26" wp14:editId="487935C8">
            <wp:extent cx="4863600" cy="276840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46097"/>
                    <a:stretch/>
                  </pic:blipFill>
                  <pic:spPr bwMode="auto">
                    <a:xfrm>
                      <a:off x="0" y="0"/>
                      <a:ext cx="4863600" cy="27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>
      <w:r>
        <w:rPr>
          <w:noProof/>
          <w:lang w:eastAsia="da-DK"/>
        </w:rPr>
        <w:lastRenderedPageBreak/>
        <w:drawing>
          <wp:inline distT="0" distB="0" distL="0" distR="0" wp14:anchorId="04A5F82E" wp14:editId="11F5DE6C">
            <wp:extent cx="4860000" cy="3614400"/>
            <wp:effectExtent l="0" t="0" r="0" b="5715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29602"/>
                    <a:stretch/>
                  </pic:blipFill>
                  <pic:spPr bwMode="auto">
                    <a:xfrm>
                      <a:off x="0" y="0"/>
                      <a:ext cx="4860000" cy="36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>
      <w:r>
        <w:rPr>
          <w:noProof/>
          <w:lang w:eastAsia="da-DK"/>
        </w:rPr>
        <w:drawing>
          <wp:inline distT="0" distB="0" distL="0" distR="0" wp14:anchorId="1B25C013" wp14:editId="307AE97D">
            <wp:extent cx="4860000" cy="3099600"/>
            <wp:effectExtent l="0" t="0" r="0" b="571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39617"/>
                    <a:stretch/>
                  </pic:blipFill>
                  <pic:spPr bwMode="auto">
                    <a:xfrm>
                      <a:off x="0" y="0"/>
                      <a:ext cx="4860000" cy="30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10" w:rsidRDefault="009E7910">
      <w:r>
        <w:t xml:space="preserve">Denne gang vælges </w:t>
      </w:r>
      <w:r w:rsidR="005F64A5">
        <w:t>menupunktet ”Vores Jazzklub”</w:t>
      </w:r>
      <w:r>
        <w:t xml:space="preserve"> frem for Delete-knappen</w:t>
      </w:r>
      <w:r w:rsidR="005F64A5">
        <w:t>, og musen placeres henover Koncerter</w:t>
      </w:r>
    </w:p>
    <w:p w:rsidR="005F64A5" w:rsidRDefault="005F64A5">
      <w:r>
        <w:rPr>
          <w:noProof/>
          <w:lang w:eastAsia="da-DK"/>
        </w:rPr>
        <w:lastRenderedPageBreak/>
        <w:drawing>
          <wp:inline distT="0" distB="0" distL="0" distR="0" wp14:anchorId="2AF52888" wp14:editId="74AD280A">
            <wp:extent cx="4863600" cy="2480400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1694"/>
                    <a:stretch/>
                  </pic:blipFill>
                  <pic:spPr bwMode="auto">
                    <a:xfrm>
                      <a:off x="0" y="0"/>
                      <a:ext cx="4863600" cy="24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5F64A5">
      <w:r>
        <w:rPr>
          <w:noProof/>
          <w:lang w:eastAsia="da-DK"/>
        </w:rPr>
        <w:drawing>
          <wp:inline distT="0" distB="0" distL="0" distR="0" wp14:anchorId="126E1EB4" wp14:editId="0125D28F">
            <wp:extent cx="4860000" cy="4014000"/>
            <wp:effectExtent l="0" t="0" r="0" b="5715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21797"/>
                    <a:stretch/>
                  </pic:blipFill>
                  <pic:spPr bwMode="auto">
                    <a:xfrm>
                      <a:off x="0" y="0"/>
                      <a:ext cx="4860000" cy="40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5F64A5">
      <w:r>
        <w:rPr>
          <w:noProof/>
          <w:lang w:eastAsia="da-DK"/>
        </w:rPr>
        <w:lastRenderedPageBreak/>
        <w:drawing>
          <wp:inline distT="0" distB="0" distL="0" distR="0" wp14:anchorId="7D7556DD" wp14:editId="20BC04AC">
            <wp:extent cx="4860000" cy="3841200"/>
            <wp:effectExtent l="0" t="0" r="0" b="698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25184"/>
                    <a:stretch/>
                  </pic:blipFill>
                  <pic:spPr bwMode="auto">
                    <a:xfrm>
                      <a:off x="0" y="0"/>
                      <a:ext cx="4860000" cy="38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44637A" w:rsidRDefault="0044637A">
      <w:r>
        <w:t>”Første may” er blevet ændret til ”Første maj”</w:t>
      </w:r>
    </w:p>
    <w:p w:rsidR="005F64A5" w:rsidRDefault="005F64A5"/>
    <w:p w:rsidR="005F64A5" w:rsidRDefault="005F64A5">
      <w:r>
        <w:rPr>
          <w:noProof/>
          <w:lang w:eastAsia="da-DK"/>
        </w:rPr>
        <w:drawing>
          <wp:inline distT="0" distB="0" distL="0" distR="0" wp14:anchorId="24829D97" wp14:editId="75E23DBD">
            <wp:extent cx="4860000" cy="2728800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46833"/>
                    <a:stretch/>
                  </pic:blipFill>
                  <pic:spPr bwMode="auto"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/>
    <w:p w:rsidR="0044637A" w:rsidRDefault="0044637A">
      <w:r>
        <w:t>Der er én tilmeldt</w:t>
      </w:r>
    </w:p>
    <w:p w:rsidR="005F64A5" w:rsidRDefault="0019293A">
      <w:r>
        <w:rPr>
          <w:noProof/>
          <w:lang w:eastAsia="da-DK"/>
        </w:rPr>
        <w:drawing>
          <wp:inline distT="0" distB="0" distL="0" distR="0" wp14:anchorId="5986BC9D" wp14:editId="6803BEF9">
            <wp:extent cx="4860000" cy="2336400"/>
            <wp:effectExtent l="0" t="0" r="0" b="6985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4492"/>
                    <a:stretch/>
                  </pic:blipFill>
                  <pic:spPr bwMode="auto">
                    <a:xfrm>
                      <a:off x="0" y="0"/>
                      <a:ext cx="4860000" cy="23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93A" w:rsidRDefault="0044637A">
      <w:r>
        <w:t>og bliver Andersien også tilmeldt</w:t>
      </w:r>
    </w:p>
    <w:p w:rsidR="005F64A5" w:rsidRDefault="0019293A">
      <w:r>
        <w:rPr>
          <w:noProof/>
          <w:lang w:eastAsia="da-DK"/>
        </w:rPr>
        <w:lastRenderedPageBreak/>
        <w:drawing>
          <wp:inline distT="0" distB="0" distL="0" distR="0" wp14:anchorId="5DA21093" wp14:editId="4080CED0">
            <wp:extent cx="4860000" cy="2743200"/>
            <wp:effectExtent l="0" t="0" r="0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6539"/>
                    <a:stretch/>
                  </pic:blipFill>
                  <pic:spPr bwMode="auto">
                    <a:xfrm>
                      <a:off x="0" y="0"/>
                      <a:ext cx="4860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224384">
      <w:r>
        <w:rPr>
          <w:noProof/>
          <w:lang w:eastAsia="da-DK"/>
        </w:rPr>
        <w:drawing>
          <wp:inline distT="0" distB="0" distL="0" distR="0" wp14:anchorId="647D784D" wp14:editId="2392B831">
            <wp:extent cx="4863600" cy="2480400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1694"/>
                    <a:stretch/>
                  </pic:blipFill>
                  <pic:spPr bwMode="auto">
                    <a:xfrm>
                      <a:off x="0" y="0"/>
                      <a:ext cx="4863600" cy="24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4A5" w:rsidRDefault="005F64A5"/>
    <w:p w:rsidR="005F64A5" w:rsidRDefault="00224384">
      <w:r>
        <w:rPr>
          <w:noProof/>
          <w:lang w:eastAsia="da-DK"/>
        </w:rPr>
        <w:drawing>
          <wp:inline distT="0" distB="0" distL="0" distR="0" wp14:anchorId="73485736" wp14:editId="68F08C7A">
            <wp:extent cx="4863600" cy="3236400"/>
            <wp:effectExtent l="0" t="0" r="0" b="254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36966"/>
                    <a:stretch/>
                  </pic:blipFill>
                  <pic:spPr bwMode="auto">
                    <a:xfrm>
                      <a:off x="0" y="0"/>
                      <a:ext cx="4863600" cy="32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37A" w:rsidRDefault="0044637A">
      <w:r>
        <w:t>og nej ikke framelding</w:t>
      </w:r>
    </w:p>
    <w:p w:rsidR="005F64A5" w:rsidRDefault="005F64A5"/>
    <w:p w:rsidR="00224384" w:rsidRDefault="00224384">
      <w:r>
        <w:rPr>
          <w:noProof/>
          <w:lang w:eastAsia="da-DK"/>
        </w:rPr>
        <w:lastRenderedPageBreak/>
        <w:drawing>
          <wp:inline distT="0" distB="0" distL="0" distR="0">
            <wp:extent cx="4190400" cy="4071600"/>
            <wp:effectExtent l="19050" t="19050" r="19685" b="24765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40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24384">
      <w:r>
        <w:rPr>
          <w:noProof/>
          <w:lang w:eastAsia="da-DK"/>
        </w:rPr>
        <w:drawing>
          <wp:inline distT="0" distB="0" distL="0" distR="0" wp14:anchorId="779C7772" wp14:editId="222C976D">
            <wp:extent cx="4856400" cy="3211200"/>
            <wp:effectExtent l="0" t="0" r="1905" b="825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37408"/>
                    <a:stretch/>
                  </pic:blipFill>
                  <pic:spPr bwMode="auto">
                    <a:xfrm>
                      <a:off x="0" y="0"/>
                      <a:ext cx="4856400" cy="32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24384">
      <w:r>
        <w:rPr>
          <w:noProof/>
          <w:lang w:eastAsia="da-DK"/>
        </w:rPr>
        <w:lastRenderedPageBreak/>
        <w:drawing>
          <wp:inline distT="0" distB="0" distL="0" distR="0" wp14:anchorId="6E81BCA2" wp14:editId="4D0C1198">
            <wp:extent cx="4856400" cy="5130000"/>
            <wp:effectExtent l="0" t="0" r="1905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84" w:rsidRDefault="00224384"/>
    <w:p w:rsidR="00224384" w:rsidRDefault="00201987">
      <w:r>
        <w:lastRenderedPageBreak/>
        <w:t>Musen hen over et af billederne for at få det i en større version</w:t>
      </w:r>
      <w:r w:rsidR="00224384">
        <w:rPr>
          <w:noProof/>
          <w:lang w:eastAsia="da-DK"/>
        </w:rPr>
        <w:drawing>
          <wp:inline distT="0" distB="0" distL="0" distR="0" wp14:anchorId="19D10410" wp14:editId="3F2ED7FC">
            <wp:extent cx="4856400" cy="5130000"/>
            <wp:effectExtent l="0" t="0" r="1905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lastRenderedPageBreak/>
        <w:drawing>
          <wp:inline distT="0" distB="0" distL="0" distR="0" wp14:anchorId="2B0412B1" wp14:editId="028A21E1">
            <wp:extent cx="4856400" cy="5130000"/>
            <wp:effectExtent l="0" t="0" r="1905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drawing>
          <wp:inline distT="0" distB="0" distL="0" distR="0" wp14:anchorId="58532885" wp14:editId="6969C11B">
            <wp:extent cx="4860000" cy="4014000"/>
            <wp:effectExtent l="0" t="0" r="0" b="571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21797"/>
                    <a:stretch/>
                  </pic:blipFill>
                  <pic:spPr bwMode="auto">
                    <a:xfrm>
                      <a:off x="0" y="0"/>
                      <a:ext cx="4860000" cy="40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987" w:rsidRDefault="00201987">
      <w:r>
        <w:rPr>
          <w:noProof/>
          <w:lang w:eastAsia="da-DK"/>
        </w:rPr>
        <w:lastRenderedPageBreak/>
        <w:drawing>
          <wp:inline distT="0" distB="0" distL="0" distR="0" wp14:anchorId="3EB5B5B1" wp14:editId="3E035E3A">
            <wp:extent cx="6124172" cy="4514850"/>
            <wp:effectExtent l="0" t="0" r="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0191"/>
                    <a:stretch/>
                  </pic:blipFill>
                  <pic:spPr bwMode="auto">
                    <a:xfrm>
                      <a:off x="0" y="0"/>
                      <a:ext cx="6120130" cy="451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987" w:rsidRDefault="00201987"/>
    <w:p w:rsidR="00201987" w:rsidRDefault="00201987">
      <w:r>
        <w:rPr>
          <w:noProof/>
          <w:lang w:eastAsia="da-DK"/>
        </w:rPr>
        <w:drawing>
          <wp:inline distT="0" distB="0" distL="0" distR="0" wp14:anchorId="4B55E810" wp14:editId="5B6C1E5E">
            <wp:extent cx="4863600" cy="4280400"/>
            <wp:effectExtent l="0" t="0" r="0" b="6350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16642"/>
                    <a:stretch/>
                  </pic:blipFill>
                  <pic:spPr bwMode="auto">
                    <a:xfrm>
                      <a:off x="0" y="0"/>
                      <a:ext cx="4863600" cy="42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4B4" w:rsidRDefault="001744B4"/>
    <w:p w:rsidR="001744B4" w:rsidRDefault="001744B4" w:rsidP="001744B4">
      <w:r>
        <w:t>Der skal også oprettes et ny</w:t>
      </w:r>
      <w:r>
        <w:t>t</w:t>
      </w:r>
      <w:r>
        <w:t xml:space="preserve"> arrangement</w:t>
      </w:r>
      <w:r>
        <w:t xml:space="preserve"> via Create New linket </w:t>
      </w:r>
    </w:p>
    <w:p w:rsidR="001744B4" w:rsidRDefault="001744B4"/>
    <w:p w:rsidR="005A5C20" w:rsidRDefault="005A5C20">
      <w:r>
        <w:rPr>
          <w:noProof/>
          <w:lang w:eastAsia="da-DK"/>
        </w:rPr>
        <w:drawing>
          <wp:inline distT="0" distB="0" distL="0" distR="0" wp14:anchorId="607B4EDC" wp14:editId="46EFCAD6">
            <wp:extent cx="4860000" cy="4068000"/>
            <wp:effectExtent l="0" t="0" r="0" b="889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20766"/>
                    <a:stretch/>
                  </pic:blipFill>
                  <pic:spPr bwMode="auto">
                    <a:xfrm>
                      <a:off x="0" y="0"/>
                      <a:ext cx="4860000" cy="40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317" w:rsidRDefault="00441317"/>
    <w:p w:rsidR="00441317" w:rsidRDefault="00441317">
      <w:r>
        <w:rPr>
          <w:noProof/>
          <w:lang w:eastAsia="da-DK"/>
        </w:rPr>
        <w:lastRenderedPageBreak/>
        <w:drawing>
          <wp:inline distT="0" distB="0" distL="0" distR="0" wp14:anchorId="5A2A3615" wp14:editId="0F6BCF07">
            <wp:extent cx="4857750" cy="4657725"/>
            <wp:effectExtent l="0" t="0" r="0" b="9525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9231"/>
                    <a:stretch/>
                  </pic:blipFill>
                  <pic:spPr bwMode="auto">
                    <a:xfrm>
                      <a:off x="0" y="0"/>
                      <a:ext cx="4856400" cy="465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820" w:rsidRDefault="00903820">
      <w:r>
        <w:t>Lidt info om, hvorfra man kan få viden om microsofts frameworks, css3 og html5</w:t>
      </w:r>
    </w:p>
    <w:p w:rsidR="00441317" w:rsidRDefault="00441317"/>
    <w:p w:rsidR="00441317" w:rsidRDefault="00441317"/>
    <w:p w:rsidR="003A7789" w:rsidRDefault="003A7789">
      <w:r>
        <w:rPr>
          <w:noProof/>
          <w:lang w:eastAsia="da-DK"/>
        </w:rPr>
        <w:drawing>
          <wp:inline distT="0" distB="0" distL="0" distR="0" wp14:anchorId="460EE5B1" wp14:editId="2C46250B">
            <wp:extent cx="6124172" cy="370522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42710"/>
                    <a:stretch/>
                  </pic:blipFill>
                  <pic:spPr bwMode="auto">
                    <a:xfrm>
                      <a:off x="0" y="0"/>
                      <a:ext cx="6120130" cy="370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/>
    <w:p w:rsidR="003A7789" w:rsidRDefault="003A7789">
      <w:r>
        <w:t>Musen hen over en af knapperne</w:t>
      </w:r>
    </w:p>
    <w:p w:rsidR="003A7789" w:rsidRDefault="003A7789">
      <w:r>
        <w:rPr>
          <w:noProof/>
          <w:lang w:eastAsia="da-DK"/>
        </w:rPr>
        <w:drawing>
          <wp:inline distT="0" distB="0" distL="0" distR="0" wp14:anchorId="7E682644" wp14:editId="5FCF7034">
            <wp:extent cx="6124172" cy="3657600"/>
            <wp:effectExtent l="0" t="0" r="0" b="0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43446"/>
                    <a:stretch/>
                  </pic:blipFill>
                  <pic:spPr bwMode="auto">
                    <a:xfrm>
                      <a:off x="0" y="0"/>
                      <a:ext cx="6120130" cy="365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>
      <w:r>
        <w:rPr>
          <w:noProof/>
          <w:lang w:eastAsia="da-DK"/>
        </w:rPr>
        <w:drawing>
          <wp:inline distT="0" distB="0" distL="0" distR="0" wp14:anchorId="4016B407" wp14:editId="60B2BB62">
            <wp:extent cx="6124172" cy="3124200"/>
            <wp:effectExtent l="0" t="0" r="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1694"/>
                    <a:stretch/>
                  </pic:blipFill>
                  <pic:spPr bwMode="auto">
                    <a:xfrm>
                      <a:off x="0" y="0"/>
                      <a:ext cx="6120130" cy="312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89" w:rsidRDefault="003A7789"/>
    <w:p w:rsidR="003A7789" w:rsidRDefault="003A7789"/>
    <w:p w:rsidR="003A7789" w:rsidRPr="003A7789" w:rsidRDefault="003A7789" w:rsidP="003A7789">
      <w:r w:rsidRPr="003A7789">
        <w:t>Den øverste række knapper er forsynet med &lt;abbr title="...”&gt; &lt;input type="button" …&gt;&lt;/abbr&gt;</w:t>
      </w:r>
      <w:r>
        <w:t xml:space="preserve">, hvor det, der står i title vises som hint, når musen holdes hen over knappen. Ydermere åbner knappen en ny fane i stedet for at </w:t>
      </w:r>
      <w:r w:rsidR="00D634E5">
        <w:t>udskifte nuværende fanes indhold.</w:t>
      </w:r>
    </w:p>
    <w:p w:rsidR="003A7789" w:rsidRDefault="003A7789"/>
    <w:p w:rsidR="003A7789" w:rsidRDefault="003A7789">
      <w:r>
        <w:rPr>
          <w:noProof/>
          <w:lang w:eastAsia="da-DK"/>
        </w:rPr>
        <w:lastRenderedPageBreak/>
        <w:drawing>
          <wp:inline distT="0" distB="0" distL="0" distR="0">
            <wp:extent cx="6115050" cy="4210050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E5" w:rsidRDefault="00D634E5">
      <w:r>
        <w:t>To faner</w:t>
      </w:r>
      <w:r>
        <w:rPr>
          <w:noProof/>
          <w:lang w:eastAsia="da-DK"/>
        </w:rPr>
        <w:drawing>
          <wp:inline distT="0" distB="0" distL="0" distR="0" wp14:anchorId="52ABC31D" wp14:editId="318B45B4">
            <wp:extent cx="6124172" cy="3076575"/>
            <wp:effectExtent l="0" t="0" r="0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52430"/>
                    <a:stretch/>
                  </pic:blipFill>
                  <pic:spPr bwMode="auto">
                    <a:xfrm>
                      <a:off x="0" y="0"/>
                      <a:ext cx="6120130" cy="307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52F" w:rsidRDefault="00CA052F"/>
    <w:p w:rsidR="00CA052F" w:rsidRDefault="00CA052F">
      <w:r>
        <w:t>CPH jazz og Buddhas Jazz Club er eksterne links. About-knappen giver lidt info om produkterne, der er anvendt i tilblivelsen af web-app’en</w:t>
      </w:r>
    </w:p>
    <w:p w:rsidR="00FF35CE" w:rsidRDefault="00FF35CE"/>
    <w:p w:rsidR="00FF35CE" w:rsidRDefault="00FF35CE">
      <w:r>
        <w:rPr>
          <w:noProof/>
          <w:lang w:eastAsia="da-DK"/>
        </w:rPr>
        <w:lastRenderedPageBreak/>
        <w:drawing>
          <wp:inline distT="0" distB="0" distL="0" distR="0" wp14:anchorId="485AEFD5" wp14:editId="63AF9EF6">
            <wp:extent cx="4856400" cy="5130000"/>
            <wp:effectExtent l="0" t="0" r="1905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CE" w:rsidRDefault="00FF35CE">
      <w:pPr>
        <w:rPr>
          <w:noProof/>
          <w:lang w:eastAsia="da-DK"/>
        </w:rPr>
      </w:pPr>
      <w:r>
        <w:lastRenderedPageBreak/>
        <w:t>Sidste knap på forsiden er logoff</w:t>
      </w:r>
      <w:r w:rsidRPr="00FF35CE">
        <w:rPr>
          <w:noProof/>
          <w:lang w:eastAsia="da-DK"/>
        </w:rPr>
        <w:t xml:space="preserve"> </w:t>
      </w:r>
      <w:r>
        <w:rPr>
          <w:noProof/>
          <w:lang w:eastAsia="da-DK"/>
        </w:rPr>
        <w:drawing>
          <wp:inline distT="0" distB="0" distL="0" distR="0" wp14:anchorId="38191EB2" wp14:editId="501E9872">
            <wp:extent cx="4856400" cy="5130000"/>
            <wp:effectExtent l="0" t="0" r="1905" b="0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CE" w:rsidRDefault="00FF35CE">
      <w:pPr>
        <w:rPr>
          <w:noProof/>
          <w:lang w:eastAsia="da-DK"/>
        </w:rPr>
      </w:pPr>
    </w:p>
    <w:p w:rsidR="00FF35CE" w:rsidRDefault="00FF35CE">
      <w:pPr>
        <w:rPr>
          <w:noProof/>
          <w:lang w:eastAsia="da-DK"/>
        </w:rPr>
      </w:pPr>
      <w:r>
        <w:rPr>
          <w:noProof/>
          <w:lang w:eastAsia="da-DK"/>
        </w:rPr>
        <w:t>der sender brugeren til login billedet</w:t>
      </w:r>
    </w:p>
    <w:p w:rsidR="00FF35CE" w:rsidRDefault="00FF35CE">
      <w:pPr>
        <w:rPr>
          <w:noProof/>
          <w:lang w:eastAsia="da-DK"/>
        </w:rPr>
      </w:pPr>
    </w:p>
    <w:p w:rsidR="00FF35CE" w:rsidRDefault="00FF35CE">
      <w:r>
        <w:rPr>
          <w:noProof/>
          <w:lang w:eastAsia="da-DK"/>
        </w:rPr>
        <w:drawing>
          <wp:inline distT="0" distB="0" distL="0" distR="0" wp14:anchorId="3C648722" wp14:editId="761292FD">
            <wp:extent cx="4860000" cy="271440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47128"/>
                    <a:stretch/>
                  </pic:blipFill>
                  <pic:spPr bwMode="auto">
                    <a:xfrm>
                      <a:off x="0" y="0"/>
                      <a:ext cx="4860000" cy="27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035AE0" w:rsidRDefault="00035AE0"/>
    <w:p w:rsidR="00035AE0" w:rsidRDefault="00903820">
      <w:r>
        <w:t xml:space="preserve">Her vælges så at oprette en ny bruger. </w:t>
      </w:r>
      <w:r w:rsidR="00035AE0">
        <w:t>Der kan ikke være to brugere med samme navn, så Andersine kan ikke oprettes igen</w:t>
      </w:r>
    </w:p>
    <w:p w:rsidR="00FF35CE" w:rsidRDefault="00FF35CE">
      <w:r>
        <w:rPr>
          <w:noProof/>
          <w:lang w:eastAsia="da-DK"/>
        </w:rPr>
        <w:lastRenderedPageBreak/>
        <w:drawing>
          <wp:inline distT="0" distB="0" distL="0" distR="0" wp14:anchorId="2C51B5A2" wp14:editId="2429351B">
            <wp:extent cx="4860000" cy="4240800"/>
            <wp:effectExtent l="0" t="0" r="0" b="762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17379"/>
                    <a:stretch/>
                  </pic:blipFill>
                  <pic:spPr bwMode="auto">
                    <a:xfrm>
                      <a:off x="0" y="0"/>
                      <a:ext cx="4860000" cy="42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CE" w:rsidRDefault="00FF35CE"/>
    <w:p w:rsidR="00035AE0" w:rsidRDefault="00035AE0">
      <w:r>
        <w:t>hvorimod det går fint med PeterPlys</w:t>
      </w:r>
    </w:p>
    <w:p w:rsidR="00FF35CE" w:rsidRDefault="00FF35CE"/>
    <w:p w:rsidR="00CA052F" w:rsidRDefault="006E625D">
      <w:r>
        <w:rPr>
          <w:noProof/>
          <w:lang w:eastAsia="da-DK"/>
        </w:rPr>
        <w:drawing>
          <wp:inline distT="0" distB="0" distL="0" distR="0" wp14:anchorId="2D326D99" wp14:editId="4E04FFF2">
            <wp:extent cx="4860000" cy="4006800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21944"/>
                    <a:stretch/>
                  </pic:blipFill>
                  <pic:spPr bwMode="auto">
                    <a:xfrm>
                      <a:off x="0" y="0"/>
                      <a:ext cx="4860000" cy="40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25D" w:rsidRDefault="006E625D"/>
    <w:p w:rsidR="006E625D" w:rsidRDefault="00035AE0">
      <w:r>
        <w:rPr>
          <w:noProof/>
          <w:lang w:eastAsia="da-DK"/>
        </w:rPr>
        <w:lastRenderedPageBreak/>
        <w:drawing>
          <wp:inline distT="0" distB="0" distL="0" distR="0" wp14:anchorId="65142160" wp14:editId="57EC09F8">
            <wp:extent cx="4860000" cy="3265200"/>
            <wp:effectExtent l="0" t="0" r="0" b="0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36377"/>
                    <a:stretch/>
                  </pic:blipFill>
                  <pic:spPr bwMode="auto">
                    <a:xfrm>
                      <a:off x="0" y="0"/>
                      <a:ext cx="4860000" cy="32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820" w:rsidRDefault="00903820"/>
    <w:p w:rsidR="00903820" w:rsidRDefault="00903820">
      <w:r>
        <w:t>Husk at logge af og ellers er session timeout sat til ti m</w:t>
      </w:r>
      <w:r w:rsidR="006E2F0A">
        <w:t>inutter, så man bliver smidt af efter ti minutter uden aktivitet.</w:t>
      </w:r>
      <w:bookmarkStart w:id="0" w:name="_GoBack"/>
      <w:bookmarkEnd w:id="0"/>
    </w:p>
    <w:sectPr w:rsidR="00903820" w:rsidSect="006E625D">
      <w:pgSz w:w="11906" w:h="16838"/>
      <w:pgMar w:top="1135" w:right="1134" w:bottom="993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A2E"/>
    <w:rsid w:val="00035AE0"/>
    <w:rsid w:val="00125CDA"/>
    <w:rsid w:val="001744B4"/>
    <w:rsid w:val="0019293A"/>
    <w:rsid w:val="001C72FA"/>
    <w:rsid w:val="00201987"/>
    <w:rsid w:val="00224384"/>
    <w:rsid w:val="002871EA"/>
    <w:rsid w:val="003223AA"/>
    <w:rsid w:val="003A7789"/>
    <w:rsid w:val="00441317"/>
    <w:rsid w:val="0044637A"/>
    <w:rsid w:val="0050358A"/>
    <w:rsid w:val="005A5C20"/>
    <w:rsid w:val="005F64A5"/>
    <w:rsid w:val="00611D9E"/>
    <w:rsid w:val="006E2F0A"/>
    <w:rsid w:val="006E625D"/>
    <w:rsid w:val="00903820"/>
    <w:rsid w:val="00975AA2"/>
    <w:rsid w:val="009E7910"/>
    <w:rsid w:val="00AB31DC"/>
    <w:rsid w:val="00CA052F"/>
    <w:rsid w:val="00CA0D6D"/>
    <w:rsid w:val="00D634E5"/>
    <w:rsid w:val="00DB30D0"/>
    <w:rsid w:val="00DB5A2E"/>
    <w:rsid w:val="00FF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da-DK" w:eastAsia="da-DK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71EA"/>
    <w:rPr>
      <w:sz w:val="22"/>
      <w:szCs w:val="22"/>
      <w:lang w:eastAsia="en-US"/>
    </w:rPr>
  </w:style>
  <w:style w:type="character" w:default="1" w:styleId="Standardskrifttypeiafsnit">
    <w:name w:val="Default Paragraph Font"/>
    <w:uiPriority w:val="1"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223AA"/>
    <w:rPr>
      <w:rFonts w:ascii="Tahoma" w:hAnsi="Tahoma"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223AA"/>
    <w:rPr>
      <w:rFonts w:ascii="Tahoma" w:hAnsi="Tahoma" w:cs="Tahoma"/>
      <w:sz w:val="16"/>
      <w:szCs w:val="16"/>
      <w:lang w:eastAsia="en-US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3A77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da-DK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3A7789"/>
    <w:rPr>
      <w:rFonts w:ascii="Courier New" w:eastAsia="Times New Roman" w:hAnsi="Courier New" w:cs="Courier New"/>
    </w:rPr>
  </w:style>
  <w:style w:type="character" w:customStyle="1" w:styleId="start-tag">
    <w:name w:val="start-tag"/>
    <w:basedOn w:val="Standardskrifttypeiafsnit"/>
    <w:rsid w:val="003A7789"/>
  </w:style>
  <w:style w:type="character" w:customStyle="1" w:styleId="attribute-name">
    <w:name w:val="attribute-name"/>
    <w:basedOn w:val="Standardskrifttypeiafsnit"/>
    <w:rsid w:val="003A77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da-DK" w:eastAsia="da-DK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71EA"/>
    <w:rPr>
      <w:sz w:val="22"/>
      <w:szCs w:val="22"/>
      <w:lang w:eastAsia="en-US"/>
    </w:rPr>
  </w:style>
  <w:style w:type="character" w:default="1" w:styleId="Standardskrifttypeiafsnit">
    <w:name w:val="Default Paragraph Font"/>
    <w:uiPriority w:val="1"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3223AA"/>
    <w:rPr>
      <w:rFonts w:ascii="Tahoma" w:hAnsi="Tahoma"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3223AA"/>
    <w:rPr>
      <w:rFonts w:ascii="Tahoma" w:hAnsi="Tahoma" w:cs="Tahoma"/>
      <w:sz w:val="16"/>
      <w:szCs w:val="16"/>
      <w:lang w:eastAsia="en-US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3A77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da-DK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3A7789"/>
    <w:rPr>
      <w:rFonts w:ascii="Courier New" w:eastAsia="Times New Roman" w:hAnsi="Courier New" w:cs="Courier New"/>
    </w:rPr>
  </w:style>
  <w:style w:type="character" w:customStyle="1" w:styleId="start-tag">
    <w:name w:val="start-tag"/>
    <w:basedOn w:val="Standardskrifttypeiafsnit"/>
    <w:rsid w:val="003A7789"/>
  </w:style>
  <w:style w:type="character" w:customStyle="1" w:styleId="attribute-name">
    <w:name w:val="attribute-name"/>
    <w:basedOn w:val="Standardskrifttypeiafsnit"/>
    <w:rsid w:val="003A77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8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Kontortema">
  <a:themeElements>
    <a:clrScheme name="Kont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ont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F6C4DC-1515-4673-97DD-91632A239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ABDC8376.dotm</Template>
  <TotalTime>193</TotalTime>
  <Pages>21</Pages>
  <Words>294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SDC</Company>
  <LinksUpToDate>false</LinksUpToDate>
  <CharactersWithSpaces>2089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Tetens, Claus</dc:creator>
  <cp:lastModifiedBy>Tetens, Claus</cp:lastModifiedBy>
  <cp:revision>13</cp:revision>
  <dcterms:created xsi:type="dcterms:W3CDTF">2017-05-11T05:13:00Z</dcterms:created>
  <dcterms:modified xsi:type="dcterms:W3CDTF">2017-05-11T08:26:00Z</dcterms:modified>
</cp:coreProperties>
</file>