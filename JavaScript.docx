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EC" w:rsidRDefault="00DA4F82">
      <w:r>
        <w:t xml:space="preserve">I </w:t>
      </w:r>
      <w:proofErr w:type="spellStart"/>
      <w:r>
        <w:t>App_Start</w:t>
      </w:r>
      <w:proofErr w:type="spellEnd"/>
      <w:r>
        <w:t xml:space="preserve"> findes forskellige script og </w:t>
      </w:r>
      <w:proofErr w:type="spellStart"/>
      <w:r>
        <w:t>konfigureringer</w:t>
      </w:r>
      <w:proofErr w:type="spellEnd"/>
      <w:r w:rsidR="00EF7EEC">
        <w:t>. Disse bliver bundet så browseren skal hente færre filer.</w:t>
      </w:r>
      <w:r w:rsidR="00F53BBE">
        <w:t xml:space="preserve">  </w:t>
      </w:r>
      <w:r w:rsidR="00EF7EEC">
        <w:t>I den generelle layout (_</w:t>
      </w:r>
      <w:proofErr w:type="spellStart"/>
      <w:r w:rsidR="00EF7EEC">
        <w:t>Layout.cshtml</w:t>
      </w:r>
      <w:proofErr w:type="spellEnd"/>
      <w:r w:rsidR="00EF7EEC">
        <w:t xml:space="preserve">) refereres til f.eks. Content/css. I </w:t>
      </w:r>
      <w:proofErr w:type="spellStart"/>
      <w:r w:rsidR="00EF7EEC">
        <w:t>BundleConfig.cs</w:t>
      </w:r>
      <w:proofErr w:type="spellEnd"/>
      <w:r w:rsidR="00EF7EEC">
        <w:t xml:space="preserve"> ses, at det er en </w:t>
      </w:r>
      <w:proofErr w:type="spellStart"/>
      <w:r w:rsidR="00EF7EEC">
        <w:t>konkatenering</w:t>
      </w:r>
      <w:proofErr w:type="spellEnd"/>
      <w:r w:rsidR="00EF7EEC">
        <w:t xml:space="preserve"> af Content/bootstrap.css og Content/</w:t>
      </w:r>
      <w:proofErr w:type="spellStart"/>
      <w:r w:rsidR="00EF7EEC">
        <w:t>site.ccs</w:t>
      </w:r>
      <w:proofErr w:type="spellEnd"/>
      <w:r w:rsidR="00EF7EEC">
        <w:t xml:space="preserve">. Det sidste er specifikt for sitet, og holder de </w:t>
      </w:r>
      <w:proofErr w:type="spellStart"/>
      <w:r w:rsidR="00EF7EEC">
        <w:t>styles</w:t>
      </w:r>
      <w:proofErr w:type="spellEnd"/>
      <w:r w:rsidR="00EF7EEC">
        <w:t xml:space="preserve">, der er specifikke for </w:t>
      </w:r>
      <w:proofErr w:type="spellStart"/>
      <w:r w:rsidR="00EF7EEC">
        <w:t>Voresjazzklub</w:t>
      </w:r>
      <w:proofErr w:type="spellEnd"/>
      <w:r w:rsidR="00EF7EEC">
        <w:t>.</w:t>
      </w:r>
    </w:p>
    <w:p w:rsidR="00EF7EEC" w:rsidRDefault="00EF7EEC"/>
    <w:p w:rsidR="00EF7EEC" w:rsidRDefault="00EF7EEC">
      <w:r>
        <w:t xml:space="preserve">På samme måde genereres én fil med </w:t>
      </w:r>
      <w:proofErr w:type="spellStart"/>
      <w:r>
        <w:t>scrips</w:t>
      </w:r>
      <w:proofErr w:type="spellEnd"/>
      <w:r>
        <w:t>. JazzJavaScript.js indeholder nogle funktioner til dy</w:t>
      </w:r>
      <w:r w:rsidR="00117A4F">
        <w:t xml:space="preserve">namisk valg af billedstørrelse med følgende måde at inkludere et billede på </w:t>
      </w:r>
      <w:proofErr w:type="spellStart"/>
      <w:r w:rsidR="00117A4F">
        <w:t>web-siden</w:t>
      </w:r>
      <w:proofErr w:type="spellEnd"/>
      <w:r w:rsidR="00117A4F">
        <w:t>:</w:t>
      </w:r>
    </w:p>
    <w:p w:rsidR="00EF7EEC" w:rsidRDefault="00EF7EEC">
      <w:pPr>
        <w:rPr>
          <w:rFonts w:ascii="Consolas" w:hAnsi="Consolas" w:cs="Consolas"/>
          <w:color w:val="0000FF"/>
          <w:sz w:val="19"/>
          <w:szCs w:val="19"/>
          <w:lang w:eastAsia="da-DK"/>
        </w:rPr>
      </w:pP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/MetteJuulHuset20110917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da-DK"/>
        </w:rPr>
        <w:t>.JPG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da-DK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="MetteJuulHuset20110917.JPG"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="300"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onmouseover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largeImg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.id)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onmouseout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mediumImg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.id)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"/&gt;</w:t>
      </w:r>
    </w:p>
    <w:p w:rsidR="00117A4F" w:rsidRDefault="00117A4F">
      <w:r w:rsidRPr="00117A4F">
        <w:t>Holdes musen hen over billedet bliver det større og når musen flyttes væk fra billedet bliver det mindre igen</w:t>
      </w:r>
      <w:r>
        <w:t>.</w:t>
      </w:r>
      <w:r w:rsidR="00F53BBE">
        <w:t xml:space="preserve"> </w:t>
      </w:r>
      <w:bookmarkStart w:id="0" w:name="_GoBack"/>
      <w:bookmarkEnd w:id="0"/>
      <w:r>
        <w:t>Der, hvor der er dynamisk opbygning af billedlisten, anvendes kode på følgende form:</w:t>
      </w:r>
    </w:p>
    <w:p w:rsidR="00117A4F" w:rsidRDefault="00117A4F">
      <w:pPr>
        <w:rPr>
          <w:rFonts w:ascii="Consolas" w:hAnsi="Consolas" w:cs="Consolas"/>
          <w:color w:val="0000FF"/>
          <w:sz w:val="19"/>
          <w:szCs w:val="19"/>
          <w:lang w:eastAsia="da-DK"/>
        </w:rPr>
      </w:pP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Url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item.billedAdresse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)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da-DK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item.billedAdresse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="100"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onmouseover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largeImg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.id)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da-DK"/>
        </w:rPr>
        <w:t>onmouseout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thumpImg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.id)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"/&gt;</w:t>
      </w:r>
    </w:p>
    <w:p w:rsidR="00117A4F" w:rsidRPr="00117A4F" w:rsidRDefault="00117A4F"/>
    <w:p w:rsidR="00117A4F" w:rsidRPr="00117A4F" w:rsidRDefault="00117A4F">
      <w:r w:rsidRPr="00117A4F">
        <w:t>Princippet er det samme, men URL’en og id er opbygget ud fra modellen i MVC</w:t>
      </w:r>
    </w:p>
    <w:p w:rsidR="00EF7EEC" w:rsidRPr="00117A4F" w:rsidRDefault="00EF7EEC"/>
    <w:p w:rsidR="00EF7EEC" w:rsidRDefault="00EF7EEC">
      <w:r>
        <w:rPr>
          <w:noProof/>
          <w:lang w:eastAsia="da-DK"/>
        </w:rPr>
        <w:drawing>
          <wp:inline distT="0" distB="0" distL="0" distR="0">
            <wp:extent cx="3647209" cy="11144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09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82" w:rsidRDefault="00DA4F82"/>
    <w:p w:rsidR="00DA4F82" w:rsidRDefault="00F53BBE">
      <w:r>
        <w:rPr>
          <w:noProof/>
          <w:lang w:eastAsia="da-DK"/>
        </w:rPr>
        <w:drawing>
          <wp:inline distT="0" distB="0" distL="0" distR="0">
            <wp:extent cx="4017953" cy="2247900"/>
            <wp:effectExtent l="0" t="0" r="190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53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82" w:rsidRDefault="00DA4F82"/>
    <w:p w:rsidR="00DA4F82" w:rsidRDefault="00DA4F82">
      <w:r>
        <w:rPr>
          <w:noProof/>
          <w:lang w:eastAsia="da-DK"/>
        </w:rPr>
        <w:drawing>
          <wp:inline distT="0" distB="0" distL="0" distR="0">
            <wp:extent cx="3390900" cy="1615705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1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F82" w:rsidRDefault="00DA4F82"/>
    <w:p w:rsidR="00DA4F82" w:rsidRDefault="00DA4F82"/>
    <w:sectPr w:rsidR="00DA4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82"/>
    <w:rsid w:val="000254AE"/>
    <w:rsid w:val="00117A4F"/>
    <w:rsid w:val="00125CDA"/>
    <w:rsid w:val="001C72FA"/>
    <w:rsid w:val="002871EA"/>
    <w:rsid w:val="0050358A"/>
    <w:rsid w:val="00975AA2"/>
    <w:rsid w:val="00AB31DC"/>
    <w:rsid w:val="00CA0D6D"/>
    <w:rsid w:val="00DA4F82"/>
    <w:rsid w:val="00EF7EEC"/>
    <w:rsid w:val="00F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4F8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A4F8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4F82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A4F8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658C40B0.dotm</Template>
  <TotalTime>19</TotalTime>
  <Pages>1</Pages>
  <Words>161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3</cp:revision>
  <dcterms:created xsi:type="dcterms:W3CDTF">2017-04-27T11:34:00Z</dcterms:created>
  <dcterms:modified xsi:type="dcterms:W3CDTF">2017-04-27T11:59:00Z</dcterms:modified>
</cp:coreProperties>
</file>