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5FC" w:rsidRDefault="00966CF3">
      <w:r>
        <w:rPr>
          <w:noProof/>
          <w:lang w:eastAsia="da-DK"/>
        </w:rPr>
        <w:drawing>
          <wp:inline distT="0" distB="0" distL="0" distR="0">
            <wp:extent cx="3448050" cy="44767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D1" w:rsidRDefault="004547D1"/>
    <w:p w:rsidR="00966CF3" w:rsidRDefault="00966CF3">
      <w:r>
        <w:rPr>
          <w:noProof/>
          <w:lang w:eastAsia="da-DK"/>
        </w:rPr>
        <w:drawing>
          <wp:inline distT="0" distB="0" distL="0" distR="0">
            <wp:extent cx="6115050" cy="3838575"/>
            <wp:effectExtent l="0" t="0" r="0" b="952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F3" w:rsidRDefault="00D81622">
      <w:r>
        <w:rPr>
          <w:noProof/>
          <w:lang w:eastAsia="da-DK"/>
        </w:rPr>
        <w:drawing>
          <wp:inline distT="0" distB="0" distL="0" distR="0">
            <wp:extent cx="6124575" cy="2400300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D1" w:rsidRDefault="004547D1">
      <w:bookmarkStart w:id="0" w:name="_GoBack"/>
      <w:bookmarkEnd w:id="0"/>
    </w:p>
    <w:sectPr w:rsidR="004547D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FC"/>
    <w:rsid w:val="00125CDA"/>
    <w:rsid w:val="001C72FA"/>
    <w:rsid w:val="002871EA"/>
    <w:rsid w:val="004547D1"/>
    <w:rsid w:val="0050358A"/>
    <w:rsid w:val="005B4786"/>
    <w:rsid w:val="00966CF3"/>
    <w:rsid w:val="00975AA2"/>
    <w:rsid w:val="00AB31DC"/>
    <w:rsid w:val="00B155FC"/>
    <w:rsid w:val="00CA0D6D"/>
    <w:rsid w:val="00D8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EA"/>
    <w:rPr>
      <w:sz w:val="22"/>
      <w:szCs w:val="2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66CF3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66CF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EA"/>
    <w:rPr>
      <w:sz w:val="22"/>
      <w:szCs w:val="2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66CF3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66CF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658C40B0.dotm</Template>
  <TotalTime>50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SDC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Tetens, Claus</dc:creator>
  <cp:lastModifiedBy>Tetens, Claus</cp:lastModifiedBy>
  <cp:revision>2</cp:revision>
  <dcterms:created xsi:type="dcterms:W3CDTF">2017-04-23T08:17:00Z</dcterms:created>
  <dcterms:modified xsi:type="dcterms:W3CDTF">2017-04-23T09:46:00Z</dcterms:modified>
</cp:coreProperties>
</file>