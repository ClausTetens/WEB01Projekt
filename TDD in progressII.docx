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FC" w:rsidRDefault="00966CF3">
      <w:r>
        <w:rPr>
          <w:noProof/>
          <w:lang w:eastAsia="da-DK"/>
        </w:rPr>
        <w:drawing>
          <wp:inline distT="0" distB="0" distL="0" distR="0">
            <wp:extent cx="3448050" cy="44767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D1" w:rsidRDefault="004547D1"/>
    <w:p w:rsidR="00966CF3" w:rsidRDefault="00966CF3">
      <w:r>
        <w:rPr>
          <w:noProof/>
          <w:lang w:eastAsia="da-DK"/>
        </w:rPr>
        <w:drawing>
          <wp:inline distT="0" distB="0" distL="0" distR="0">
            <wp:extent cx="6115050" cy="3838575"/>
            <wp:effectExtent l="0" t="0" r="0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F3" w:rsidRDefault="00D81622">
      <w:r>
        <w:rPr>
          <w:noProof/>
          <w:lang w:eastAsia="da-DK"/>
        </w:rPr>
        <w:drawing>
          <wp:inline distT="0" distB="0" distL="0" distR="0">
            <wp:extent cx="6124575" cy="240030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D1" w:rsidRDefault="004547D1"/>
    <w:p w:rsidR="0015703E" w:rsidRDefault="0015703E"/>
    <w:p w:rsidR="0015703E" w:rsidRDefault="0015703E"/>
    <w:p w:rsidR="0015703E" w:rsidRDefault="00EC69FA">
      <w:r>
        <w:rPr>
          <w:noProof/>
          <w:lang w:eastAsia="da-DK"/>
        </w:rPr>
        <w:drawing>
          <wp:inline distT="0" distB="0" distL="0" distR="0">
            <wp:extent cx="2933700" cy="4000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FA" w:rsidRDefault="00EC69FA"/>
    <w:p w:rsidR="00EC69FA" w:rsidRDefault="00EC69FA"/>
    <w:p w:rsidR="00EC69FA" w:rsidRDefault="00EC69FA"/>
    <w:p w:rsidR="00EC69FA" w:rsidRDefault="00EC69FA" w:rsidP="00EC6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Voresjazzklub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</w:t>
      </w:r>
    </w:p>
    <w:p w:rsidR="00EC69FA" w:rsidRDefault="00EC69FA" w:rsidP="00EC6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da-DK"/>
        </w:rPr>
        <w:t>RouteConfig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</w:t>
      </w:r>
    </w:p>
    <w:p w:rsidR="00EC69FA" w:rsidRDefault="00EC69FA" w:rsidP="00EC6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da-DK"/>
        </w:rPr>
        <w:t>RouteCollection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routes) {</w:t>
      </w:r>
    </w:p>
    <w:p w:rsidR="00EC69FA" w:rsidRDefault="00EC69FA" w:rsidP="00EC6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routes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da-DK"/>
        </w:rPr>
        <w:t>.IgnoreRoute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da-DK"/>
        </w:rPr>
        <w:t>resource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da-DK"/>
        </w:rPr>
        <w:t>}.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da-DK"/>
        </w:rPr>
        <w:t>axd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da-DK"/>
        </w:rPr>
        <w:t>/{*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da-DK"/>
        </w:rPr>
        <w:t>pathInfo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da-DK"/>
        </w:rPr>
        <w:t>}"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);</w:t>
      </w:r>
    </w:p>
    <w:p w:rsidR="00EC69FA" w:rsidRDefault="00EC69FA" w:rsidP="00EC6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</w:p>
    <w:p w:rsidR="00EC69FA" w:rsidRDefault="00EC69FA" w:rsidP="00EC6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routes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da-DK"/>
        </w:rPr>
        <w:t>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>(</w:t>
      </w:r>
    </w:p>
    <w:p w:rsidR="00EC69FA" w:rsidRDefault="00EC69FA" w:rsidP="00EC6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"Default"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,</w:t>
      </w:r>
    </w:p>
    <w:p w:rsidR="00EC69FA" w:rsidRDefault="00EC69FA" w:rsidP="00EC6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"{controller}/{action}/{id}/{id2}"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,</w:t>
      </w:r>
    </w:p>
    <w:p w:rsidR="00EC69FA" w:rsidRDefault="00EC69FA" w:rsidP="00EC6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"Home"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, id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da-DK"/>
        </w:rPr>
        <w:t>UrlParameter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da-DK"/>
        </w:rPr>
        <w:t>.Optional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, id2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da-DK"/>
        </w:rPr>
        <w:t>UrlParameter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.Optional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}</w:t>
      </w:r>
    </w:p>
    <w:p w:rsidR="00EC69FA" w:rsidRDefault="00EC69FA" w:rsidP="00EC6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);</w:t>
      </w:r>
    </w:p>
    <w:p w:rsidR="00EC69FA" w:rsidRDefault="00EC69FA" w:rsidP="00EC6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}</w:t>
      </w:r>
    </w:p>
    <w:p w:rsidR="00EC69FA" w:rsidRDefault="00EC69FA" w:rsidP="00EC69FA">
      <w:pPr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}</w:t>
      </w:r>
    </w:p>
    <w:p w:rsidR="00EC69FA" w:rsidRDefault="00EC69FA" w:rsidP="00EC69FA">
      <w:pPr>
        <w:rPr>
          <w:rFonts w:ascii="Consolas" w:hAnsi="Consolas" w:cs="Consolas"/>
          <w:color w:val="000000"/>
          <w:sz w:val="19"/>
          <w:szCs w:val="19"/>
          <w:lang w:eastAsia="da-DK"/>
        </w:rPr>
      </w:pPr>
    </w:p>
    <w:p w:rsidR="00EC69FA" w:rsidRDefault="00EC69FA" w:rsidP="00EC69FA">
      <w:pPr>
        <w:rPr>
          <w:rFonts w:ascii="Consolas" w:hAnsi="Consolas" w:cs="Consolas"/>
          <w:color w:val="000000"/>
          <w:sz w:val="19"/>
          <w:szCs w:val="19"/>
          <w:lang w:eastAsia="da-DK"/>
        </w:rPr>
      </w:pPr>
    </w:p>
    <w:p w:rsidR="00EC69FA" w:rsidRDefault="00EC69FA" w:rsidP="00EC69FA">
      <w:bookmarkStart w:id="0" w:name="_GoBack"/>
      <w:bookmarkEnd w:id="0"/>
    </w:p>
    <w:sectPr w:rsidR="00EC69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FC"/>
    <w:rsid w:val="00125CDA"/>
    <w:rsid w:val="0015703E"/>
    <w:rsid w:val="001C72FA"/>
    <w:rsid w:val="002871EA"/>
    <w:rsid w:val="004547D1"/>
    <w:rsid w:val="0050358A"/>
    <w:rsid w:val="005B4786"/>
    <w:rsid w:val="007D7255"/>
    <w:rsid w:val="00966CF3"/>
    <w:rsid w:val="00975AA2"/>
    <w:rsid w:val="00AB31DC"/>
    <w:rsid w:val="00B155FC"/>
    <w:rsid w:val="00CA0D6D"/>
    <w:rsid w:val="00D81622"/>
    <w:rsid w:val="00EC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66CF3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66CF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66CF3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66CF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658C40B0.dotm</Template>
  <TotalTime>0</TotalTime>
  <Pages>2</Pages>
  <Words>68</Words>
  <Characters>417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SDC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Tetens, Claus</dc:creator>
  <cp:lastModifiedBy>Tetens, Claus</cp:lastModifiedBy>
  <cp:revision>2</cp:revision>
  <dcterms:created xsi:type="dcterms:W3CDTF">2017-05-05T11:12:00Z</dcterms:created>
  <dcterms:modified xsi:type="dcterms:W3CDTF">2017-05-05T11:12:00Z</dcterms:modified>
</cp:coreProperties>
</file>